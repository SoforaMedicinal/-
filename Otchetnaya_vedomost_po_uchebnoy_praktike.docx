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59FB2" w14:textId="77777777" w:rsidR="00CA159C" w:rsidRDefault="00CA159C" w:rsidP="00CA159C">
      <w:pPr>
        <w:ind w:left="709" w:firstLine="0"/>
        <w:jc w:val="center"/>
      </w:pPr>
      <w:r w:rsidRPr="00CA159C">
        <w:t xml:space="preserve">ПРИДНЕСТРОВСКИЙ </w:t>
      </w:r>
      <w:r w:rsidR="006A6823" w:rsidRPr="00CA159C">
        <w:t xml:space="preserve">ГОСУДАРСТВЕННЫЙ УНИВЕРСИТЕТ </w:t>
      </w:r>
    </w:p>
    <w:p w14:paraId="5C754C79" w14:textId="555C34E6" w:rsidR="006A6823" w:rsidRPr="00CA159C" w:rsidRDefault="006A6823" w:rsidP="00CA159C">
      <w:pPr>
        <w:ind w:left="709" w:firstLine="0"/>
        <w:jc w:val="center"/>
      </w:pPr>
      <w:r w:rsidRPr="00CA159C">
        <w:t>им. Т.Г. Шевченко</w:t>
      </w:r>
    </w:p>
    <w:p w14:paraId="1B03B253" w14:textId="10A17F3E" w:rsidR="006A6823" w:rsidRPr="00CA159C" w:rsidRDefault="006A6823" w:rsidP="00CA159C">
      <w:pPr>
        <w:ind w:left="709" w:firstLine="0"/>
        <w:jc w:val="center"/>
      </w:pPr>
      <w:r w:rsidRPr="00CA159C">
        <w:t>Физико-математический факультет</w:t>
      </w:r>
    </w:p>
    <w:p w14:paraId="77DCD0FF" w14:textId="25050D31" w:rsidR="006A6823" w:rsidRPr="00CA159C" w:rsidRDefault="006A6823" w:rsidP="00CA159C">
      <w:pPr>
        <w:ind w:left="709" w:firstLine="0"/>
        <w:jc w:val="center"/>
      </w:pPr>
      <w:r w:rsidRPr="00CA159C">
        <w:t>Кафедра прикладной математики и информатики</w:t>
      </w:r>
    </w:p>
    <w:p w14:paraId="6D4AC557" w14:textId="77777777" w:rsidR="006A6823" w:rsidRPr="00CA159C" w:rsidRDefault="006A6823" w:rsidP="00CA159C">
      <w:pPr>
        <w:ind w:left="709" w:firstLine="0"/>
        <w:jc w:val="center"/>
      </w:pPr>
    </w:p>
    <w:p w14:paraId="68817A70" w14:textId="77777777" w:rsidR="006A6823" w:rsidRPr="00CA159C" w:rsidRDefault="006A6823" w:rsidP="00CA159C">
      <w:pPr>
        <w:ind w:left="709" w:firstLine="0"/>
      </w:pPr>
    </w:p>
    <w:p w14:paraId="4A4300D1" w14:textId="77777777" w:rsidR="006A6823" w:rsidRPr="00CA159C" w:rsidRDefault="006A6823" w:rsidP="00CA159C">
      <w:pPr>
        <w:ind w:left="709" w:firstLine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A6823" w:rsidRPr="00CA159C" w14:paraId="3B846EF4" w14:textId="77777777" w:rsidTr="006A6823">
        <w:tc>
          <w:tcPr>
            <w:tcW w:w="4955" w:type="dxa"/>
            <w:shd w:val="clear" w:color="auto" w:fill="auto"/>
          </w:tcPr>
          <w:p w14:paraId="07831B82" w14:textId="77777777" w:rsidR="006A6823" w:rsidRPr="00CA159C" w:rsidRDefault="006A6823" w:rsidP="00CA159C">
            <w:pPr>
              <w:ind w:left="709" w:firstLine="0"/>
            </w:pPr>
          </w:p>
          <w:p w14:paraId="4BC30BF0" w14:textId="77777777" w:rsidR="006A6823" w:rsidRPr="00CA159C" w:rsidRDefault="006A6823" w:rsidP="00CA159C">
            <w:pPr>
              <w:ind w:left="709" w:firstLine="0"/>
            </w:pPr>
          </w:p>
          <w:p w14:paraId="14ADDB7E" w14:textId="77777777" w:rsidR="006A6823" w:rsidRPr="00CA159C" w:rsidRDefault="006A6823" w:rsidP="00CA159C">
            <w:pPr>
              <w:ind w:left="709" w:firstLine="0"/>
            </w:pPr>
          </w:p>
        </w:tc>
        <w:tc>
          <w:tcPr>
            <w:tcW w:w="4956" w:type="dxa"/>
            <w:shd w:val="clear" w:color="auto" w:fill="auto"/>
          </w:tcPr>
          <w:p w14:paraId="6CCA3A6D" w14:textId="77777777" w:rsidR="006A6823" w:rsidRPr="00CA159C" w:rsidRDefault="006A6823" w:rsidP="00CA159C">
            <w:pPr>
              <w:ind w:left="709" w:firstLine="0"/>
            </w:pPr>
            <w:r w:rsidRPr="00CA159C">
              <w:t>ПРОВЕРЕНО</w:t>
            </w:r>
          </w:p>
          <w:p w14:paraId="253056A5" w14:textId="77777777" w:rsidR="006A6823" w:rsidRPr="00CA159C" w:rsidRDefault="006A6823" w:rsidP="00CA159C">
            <w:pPr>
              <w:ind w:left="709" w:firstLine="0"/>
            </w:pPr>
            <w:r w:rsidRPr="00CA159C">
              <w:t xml:space="preserve">преподаватель кафедры </w:t>
            </w:r>
            <w:proofErr w:type="spellStart"/>
            <w:r w:rsidRPr="00CA159C">
              <w:t>ПМиИ</w:t>
            </w:r>
            <w:proofErr w:type="spellEnd"/>
          </w:p>
          <w:p w14:paraId="4A78B2E9" w14:textId="77777777" w:rsidR="006A6823" w:rsidRPr="00CA159C" w:rsidRDefault="006A6823" w:rsidP="00CA159C">
            <w:pPr>
              <w:ind w:left="709" w:firstLine="0"/>
            </w:pPr>
            <w:r w:rsidRPr="00CA159C">
              <w:t>Горб Евгений Александрович</w:t>
            </w:r>
          </w:p>
          <w:p w14:paraId="13746C9D" w14:textId="77777777" w:rsidR="006A6823" w:rsidRPr="00CA159C" w:rsidRDefault="006A6823" w:rsidP="00CA159C">
            <w:pPr>
              <w:ind w:left="709" w:firstLine="0"/>
            </w:pPr>
            <w:r w:rsidRPr="00CA159C">
              <w:t xml:space="preserve"> </w:t>
            </w:r>
          </w:p>
          <w:p w14:paraId="74777FF3" w14:textId="77777777" w:rsidR="006A6823" w:rsidRPr="00CA159C" w:rsidRDefault="006A6823" w:rsidP="00CA159C">
            <w:pPr>
              <w:ind w:left="709" w:firstLine="0"/>
            </w:pPr>
            <w:r w:rsidRPr="00CA159C">
              <w:t>«__»________ 20___г.</w:t>
            </w:r>
          </w:p>
          <w:p w14:paraId="277480F8" w14:textId="77777777" w:rsidR="006A6823" w:rsidRPr="00CA159C" w:rsidRDefault="006A6823" w:rsidP="00CA159C">
            <w:pPr>
              <w:ind w:left="709" w:firstLine="0"/>
            </w:pPr>
          </w:p>
        </w:tc>
      </w:tr>
    </w:tbl>
    <w:p w14:paraId="6394C523" w14:textId="77777777" w:rsidR="006A6823" w:rsidRPr="00CA159C" w:rsidRDefault="006A6823" w:rsidP="00CA159C">
      <w:pPr>
        <w:ind w:left="709" w:firstLine="0"/>
      </w:pPr>
    </w:p>
    <w:p w14:paraId="5D5BCE7E" w14:textId="137B20B7" w:rsidR="006A6823" w:rsidRPr="00CA159C" w:rsidRDefault="006A6823" w:rsidP="00CA159C">
      <w:pPr>
        <w:ind w:left="709" w:firstLine="0"/>
        <w:jc w:val="center"/>
      </w:pPr>
      <w:r w:rsidRPr="00CA159C">
        <w:t>О Т Ч Ё Т</w:t>
      </w:r>
    </w:p>
    <w:p w14:paraId="73866F76" w14:textId="77777777" w:rsidR="006A6823" w:rsidRPr="00CA159C" w:rsidRDefault="006A6823" w:rsidP="00CA159C">
      <w:pPr>
        <w:ind w:left="709" w:firstLine="0"/>
        <w:jc w:val="center"/>
      </w:pPr>
      <w:r w:rsidRPr="00CA159C">
        <w:t>ПО УЧЕБНОЙ ПРАКТИКЕ</w:t>
      </w:r>
    </w:p>
    <w:p w14:paraId="45E09E9E" w14:textId="5AAAD8AF" w:rsidR="006A6823" w:rsidRPr="00CA159C" w:rsidRDefault="006A6823" w:rsidP="00CA159C">
      <w:pPr>
        <w:ind w:left="709" w:firstLine="0"/>
        <w:jc w:val="center"/>
      </w:pPr>
      <w:r w:rsidRPr="00CA159C">
        <w:t>СТУДЕНТ</w:t>
      </w:r>
      <w:r w:rsidR="009372E9" w:rsidRPr="00CA159C">
        <w:t>КИ</w:t>
      </w:r>
      <w:r w:rsidRPr="00CA159C">
        <w:t xml:space="preserve"> </w:t>
      </w:r>
      <w:proofErr w:type="spellStart"/>
      <w:r w:rsidR="009372E9" w:rsidRPr="00CA159C">
        <w:t>Липчанской</w:t>
      </w:r>
      <w:proofErr w:type="spellEnd"/>
      <w:r w:rsidR="009372E9" w:rsidRPr="00CA159C">
        <w:t xml:space="preserve"> Анны Владимировны</w:t>
      </w:r>
    </w:p>
    <w:p w14:paraId="778C6D26" w14:textId="77777777" w:rsidR="006A6823" w:rsidRPr="00CA159C" w:rsidRDefault="006A6823" w:rsidP="00CA159C">
      <w:pPr>
        <w:ind w:left="709" w:firstLine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97"/>
        <w:gridCol w:w="6514"/>
      </w:tblGrid>
      <w:tr w:rsidR="006A6823" w:rsidRPr="00CA159C" w14:paraId="18DB380A" w14:textId="77777777" w:rsidTr="006A6823">
        <w:tc>
          <w:tcPr>
            <w:tcW w:w="3397" w:type="dxa"/>
            <w:shd w:val="clear" w:color="auto" w:fill="auto"/>
            <w:vAlign w:val="center"/>
          </w:tcPr>
          <w:p w14:paraId="61443B58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Факультет: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11A59895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физико-математический</w:t>
            </w:r>
          </w:p>
        </w:tc>
      </w:tr>
      <w:tr w:rsidR="006A6823" w:rsidRPr="00CA159C" w14:paraId="7FCBED25" w14:textId="77777777" w:rsidTr="006A6823">
        <w:tc>
          <w:tcPr>
            <w:tcW w:w="3397" w:type="dxa"/>
            <w:shd w:val="clear" w:color="auto" w:fill="auto"/>
          </w:tcPr>
          <w:p w14:paraId="2D019C0B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Направление подготовки: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31CC259E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01.03.02 Прикладная математика и информатика</w:t>
            </w:r>
          </w:p>
        </w:tc>
      </w:tr>
      <w:tr w:rsidR="006A6823" w:rsidRPr="00CA159C" w14:paraId="3D471E86" w14:textId="77777777" w:rsidTr="006A6823">
        <w:tc>
          <w:tcPr>
            <w:tcW w:w="3397" w:type="dxa"/>
            <w:shd w:val="clear" w:color="auto" w:fill="auto"/>
            <w:vAlign w:val="center"/>
          </w:tcPr>
          <w:p w14:paraId="4D55A0F9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Профиль: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690D4619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Системное программирование и компьютерные технологии</w:t>
            </w:r>
          </w:p>
        </w:tc>
      </w:tr>
      <w:tr w:rsidR="006A6823" w:rsidRPr="00CA159C" w14:paraId="59636E14" w14:textId="77777777" w:rsidTr="006A6823">
        <w:tc>
          <w:tcPr>
            <w:tcW w:w="3397" w:type="dxa"/>
            <w:shd w:val="clear" w:color="auto" w:fill="auto"/>
            <w:vAlign w:val="center"/>
          </w:tcPr>
          <w:p w14:paraId="6C6AD4AB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Квалификация: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596D83BA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Бакалавр</w:t>
            </w:r>
          </w:p>
        </w:tc>
      </w:tr>
      <w:tr w:rsidR="006A6823" w:rsidRPr="00CA159C" w14:paraId="7886E5F1" w14:textId="77777777" w:rsidTr="006A6823">
        <w:tc>
          <w:tcPr>
            <w:tcW w:w="3397" w:type="dxa"/>
            <w:shd w:val="clear" w:color="auto" w:fill="auto"/>
            <w:vAlign w:val="center"/>
          </w:tcPr>
          <w:p w14:paraId="5682EA9A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Курс: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776F0104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III</w:t>
            </w:r>
          </w:p>
        </w:tc>
      </w:tr>
      <w:tr w:rsidR="006A6823" w:rsidRPr="00CA159C" w14:paraId="6E844F88" w14:textId="77777777" w:rsidTr="006A6823">
        <w:tc>
          <w:tcPr>
            <w:tcW w:w="3397" w:type="dxa"/>
            <w:shd w:val="clear" w:color="auto" w:fill="auto"/>
            <w:vAlign w:val="center"/>
          </w:tcPr>
          <w:p w14:paraId="6A30598A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Группа: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5BE8013C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ФМ17ДР62ПФ1</w:t>
            </w:r>
          </w:p>
        </w:tc>
      </w:tr>
      <w:tr w:rsidR="006A6823" w:rsidRPr="00CA159C" w14:paraId="6E41F372" w14:textId="77777777" w:rsidTr="006A6823">
        <w:tc>
          <w:tcPr>
            <w:tcW w:w="3397" w:type="dxa"/>
            <w:shd w:val="clear" w:color="auto" w:fill="auto"/>
            <w:vAlign w:val="center"/>
          </w:tcPr>
          <w:p w14:paraId="64EC1475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Форма обучения:</w:t>
            </w:r>
          </w:p>
        </w:tc>
        <w:tc>
          <w:tcPr>
            <w:tcW w:w="6514" w:type="dxa"/>
            <w:shd w:val="clear" w:color="auto" w:fill="auto"/>
            <w:vAlign w:val="center"/>
          </w:tcPr>
          <w:p w14:paraId="4FD9B6AD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очная</w:t>
            </w:r>
          </w:p>
        </w:tc>
      </w:tr>
    </w:tbl>
    <w:p w14:paraId="73254C21" w14:textId="77777777" w:rsidR="006A6823" w:rsidRPr="00CA159C" w:rsidRDefault="006A6823" w:rsidP="00CA159C">
      <w:pPr>
        <w:spacing w:line="240" w:lineRule="auto"/>
        <w:ind w:left="709" w:firstLine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5385"/>
      </w:tblGrid>
      <w:tr w:rsidR="006A6823" w:rsidRPr="00CA159C" w14:paraId="1D31D7EB" w14:textId="77777777" w:rsidTr="006A6823">
        <w:tc>
          <w:tcPr>
            <w:tcW w:w="4536" w:type="dxa"/>
            <w:shd w:val="clear" w:color="auto" w:fill="auto"/>
          </w:tcPr>
          <w:p w14:paraId="78E68798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Приказ о направлении на практику:</w:t>
            </w:r>
          </w:p>
        </w:tc>
        <w:tc>
          <w:tcPr>
            <w:tcW w:w="5385" w:type="dxa"/>
            <w:shd w:val="clear" w:color="auto" w:fill="auto"/>
          </w:tcPr>
          <w:p w14:paraId="3EECCAEE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№ 45-пр от «15» января 2020г.</w:t>
            </w:r>
          </w:p>
        </w:tc>
      </w:tr>
      <w:tr w:rsidR="006A6823" w:rsidRPr="00CA159C" w14:paraId="3938C7B7" w14:textId="77777777" w:rsidTr="006A6823">
        <w:tc>
          <w:tcPr>
            <w:tcW w:w="4536" w:type="dxa"/>
            <w:shd w:val="clear" w:color="auto" w:fill="auto"/>
          </w:tcPr>
          <w:p w14:paraId="1C35027A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Срок практики:</w:t>
            </w:r>
          </w:p>
        </w:tc>
        <w:tc>
          <w:tcPr>
            <w:tcW w:w="5385" w:type="dxa"/>
            <w:shd w:val="clear" w:color="auto" w:fill="auto"/>
          </w:tcPr>
          <w:p w14:paraId="38ACCD53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с «10» февраля 2020г.</w:t>
            </w:r>
          </w:p>
          <w:p w14:paraId="584DBC2C" w14:textId="77777777" w:rsidR="006A6823" w:rsidRPr="00CA159C" w:rsidRDefault="006A6823" w:rsidP="00CA159C">
            <w:pPr>
              <w:spacing w:line="240" w:lineRule="auto"/>
              <w:ind w:left="709" w:firstLine="0"/>
            </w:pPr>
            <w:r w:rsidRPr="00CA159C">
              <w:t>по «16» июня 2020г.</w:t>
            </w:r>
          </w:p>
        </w:tc>
      </w:tr>
    </w:tbl>
    <w:p w14:paraId="52528841" w14:textId="77777777" w:rsidR="006A6823" w:rsidRPr="00CA159C" w:rsidRDefault="006A6823" w:rsidP="00CA159C">
      <w:pPr>
        <w:spacing w:line="240" w:lineRule="auto"/>
        <w:ind w:left="709" w:firstLine="0"/>
      </w:pPr>
    </w:p>
    <w:p w14:paraId="4341F81C" w14:textId="77777777" w:rsidR="006A6823" w:rsidRPr="00CA159C" w:rsidRDefault="006A6823" w:rsidP="00CA159C">
      <w:pPr>
        <w:spacing w:line="240" w:lineRule="auto"/>
        <w:ind w:left="709" w:firstLine="0"/>
      </w:pPr>
    </w:p>
    <w:p w14:paraId="54D8237C" w14:textId="77777777" w:rsidR="006A6823" w:rsidRPr="00CA159C" w:rsidRDefault="006A6823" w:rsidP="00CA159C">
      <w:pPr>
        <w:spacing w:line="240" w:lineRule="auto"/>
        <w:ind w:left="709" w:firstLine="0"/>
      </w:pPr>
    </w:p>
    <w:p w14:paraId="02D639AC" w14:textId="77777777" w:rsidR="006A6823" w:rsidRPr="00CA159C" w:rsidRDefault="006A6823" w:rsidP="00CA159C">
      <w:pPr>
        <w:spacing w:line="240" w:lineRule="auto"/>
        <w:ind w:left="709" w:firstLine="0"/>
      </w:pPr>
    </w:p>
    <w:p w14:paraId="66AD5871" w14:textId="559C80F4" w:rsidR="006A6823" w:rsidRPr="00CA159C" w:rsidRDefault="006A6823" w:rsidP="00CA159C">
      <w:pPr>
        <w:spacing w:line="240" w:lineRule="auto"/>
        <w:ind w:left="709" w:firstLine="0"/>
        <w:jc w:val="center"/>
      </w:pPr>
      <w:r w:rsidRPr="00CA159C">
        <w:t>Тирасполь, 2020 г.</w:t>
      </w:r>
    </w:p>
    <w:sdt>
      <w:sdtPr>
        <w:id w:val="-430962225"/>
        <w:docPartObj>
          <w:docPartGallery w:val="Table of Contents"/>
          <w:docPartUnique/>
        </w:docPartObj>
      </w:sdtPr>
      <w:sdtEndPr/>
      <w:sdtContent>
        <w:p w14:paraId="7ED89A7B" w14:textId="77777777" w:rsidR="00CA159C" w:rsidRDefault="00CA159C" w:rsidP="00CA159C">
          <w:pPr>
            <w:ind w:left="709" w:firstLine="0"/>
          </w:pPr>
        </w:p>
        <w:p w14:paraId="1974766D" w14:textId="56AB4E87" w:rsidR="00CF7C91" w:rsidRPr="00CA159C" w:rsidRDefault="00CF7C91" w:rsidP="00CA159C">
          <w:pPr>
            <w:ind w:left="709" w:firstLine="0"/>
          </w:pPr>
          <w:r w:rsidRPr="00CA159C">
            <w:lastRenderedPageBreak/>
            <w:t>Оглавление</w:t>
          </w:r>
        </w:p>
        <w:p w14:paraId="42DEE4CB" w14:textId="64E131B5" w:rsidR="00B416BE" w:rsidRPr="00CA159C" w:rsidRDefault="00226E8C" w:rsidP="00CA159C">
          <w:pPr>
            <w:ind w:left="709" w:firstLine="0"/>
          </w:pPr>
          <w:r w:rsidRPr="00CA159C">
            <w:fldChar w:fldCharType="begin"/>
          </w:r>
          <w:r w:rsidRPr="00CA159C">
            <w:instrText xml:space="preserve"> TOC \o "1-4" \h \z \u </w:instrText>
          </w:r>
          <w:r w:rsidRPr="00CA159C">
            <w:fldChar w:fldCharType="separate"/>
          </w:r>
          <w:hyperlink w:anchor="_Toc54346478" w:history="1">
            <w:r w:rsidR="009372E9" w:rsidRPr="00CA159C">
              <w:rPr>
                <w:rStyle w:val="a9"/>
              </w:rPr>
              <w:t>Цель и задачи практики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_Toc54346478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3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7BFC2160" w14:textId="3C9C2869" w:rsidR="00B416BE" w:rsidRPr="00CA159C" w:rsidRDefault="00321AD0" w:rsidP="00CA159C">
          <w:pPr>
            <w:ind w:left="709" w:firstLine="0"/>
          </w:pPr>
          <w:hyperlink w:anchor="_Toc54346479" w:history="1">
            <w:r w:rsidR="00B416BE" w:rsidRPr="00CA159C">
              <w:rPr>
                <w:rStyle w:val="a9"/>
              </w:rPr>
              <w:t>1.</w:t>
            </w:r>
            <w:r w:rsidR="00B416BE" w:rsidRPr="00CA159C">
              <w:rPr>
                <w:rStyle w:val="a9"/>
              </w:rPr>
              <w:tab/>
              <w:t>Задание “Менеджер рецептов”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_Toc54346479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4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129953B8" w14:textId="4787AECF" w:rsidR="00B416BE" w:rsidRPr="00CA159C" w:rsidRDefault="00321AD0" w:rsidP="00CA159C">
          <w:pPr>
            <w:ind w:left="709" w:firstLine="0"/>
          </w:pPr>
          <w:hyperlink w:anchor="_Toc54346480" w:history="1">
            <w:r w:rsidR="00B416BE" w:rsidRPr="00CA159C">
              <w:rPr>
                <w:rStyle w:val="a9"/>
              </w:rPr>
              <w:t>1.1.</w:t>
            </w:r>
            <w:r w:rsidR="00B416BE" w:rsidRPr="00CA159C">
              <w:rPr>
                <w:rStyle w:val="a9"/>
              </w:rPr>
              <w:tab/>
              <w:t>Постановка задачи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_Toc54346480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4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1F2D666E" w14:textId="60973554" w:rsidR="00B416BE" w:rsidRPr="00CA159C" w:rsidRDefault="00321AD0" w:rsidP="00CA159C">
          <w:pPr>
            <w:ind w:left="709" w:firstLine="0"/>
          </w:pPr>
          <w:hyperlink w:anchor="_Toc54346481" w:history="1">
            <w:r w:rsidR="00B416BE" w:rsidRPr="00CA159C">
              <w:rPr>
                <w:rStyle w:val="a9"/>
              </w:rPr>
              <w:t>1.2.</w:t>
            </w:r>
            <w:r w:rsidR="00B416BE" w:rsidRPr="00CA159C">
              <w:rPr>
                <w:rStyle w:val="a9"/>
              </w:rPr>
              <w:tab/>
              <w:t>Используемые средства и технологии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_Toc54346481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4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2BBF405C" w14:textId="1E63EC55" w:rsidR="00B416BE" w:rsidRPr="00CA159C" w:rsidRDefault="00321AD0" w:rsidP="00CA159C">
          <w:pPr>
            <w:ind w:left="709" w:firstLine="0"/>
          </w:pPr>
          <w:hyperlink w:anchor="_Toc54346482" w:history="1">
            <w:r w:rsidR="00B416BE" w:rsidRPr="00CA159C">
              <w:rPr>
                <w:rStyle w:val="a9"/>
              </w:rPr>
              <w:t>1.3.</w:t>
            </w:r>
            <w:r w:rsidR="00B416BE" w:rsidRPr="00CA159C">
              <w:rPr>
                <w:rStyle w:val="a9"/>
              </w:rPr>
              <w:tab/>
              <w:t>Ход выполнения задания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_Toc54346482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4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6314DE50" w14:textId="56397842" w:rsidR="00B416BE" w:rsidRPr="00CA159C" w:rsidRDefault="00321AD0" w:rsidP="00CA159C">
          <w:pPr>
            <w:ind w:left="709" w:firstLine="0"/>
          </w:pPr>
          <w:hyperlink w:anchor="_Toc54346483" w:history="1">
            <w:r w:rsidR="00B416BE" w:rsidRPr="00CA159C">
              <w:rPr>
                <w:rStyle w:val="a9"/>
              </w:rPr>
              <w:t>1.3.1.</w:t>
            </w:r>
            <w:r w:rsidR="00B416BE" w:rsidRPr="00CA159C">
              <w:rPr>
                <w:rStyle w:val="a9"/>
              </w:rPr>
              <w:tab/>
              <w:t>Модель предметной области.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_Toc54346483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4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32A19B8C" w14:textId="183A932A" w:rsidR="00B416BE" w:rsidRPr="00CA159C" w:rsidRDefault="00321AD0" w:rsidP="00CA159C">
          <w:pPr>
            <w:ind w:left="709" w:firstLine="0"/>
          </w:pPr>
          <w:hyperlink w:anchor="_Toc54346484" w:history="1">
            <w:r w:rsidR="00B416BE" w:rsidRPr="00CA159C">
              <w:rPr>
                <w:rStyle w:val="a9"/>
              </w:rPr>
              <w:t>1.3.2.</w:t>
            </w:r>
            <w:r w:rsidR="00B416BE" w:rsidRPr="00CA159C">
              <w:rPr>
                <w:rStyle w:val="a9"/>
              </w:rPr>
              <w:tab/>
              <w:t>Структура проекта.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_Toc54346484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5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7CD926B1" w14:textId="3F1B0E62" w:rsidR="00B416BE" w:rsidRPr="00CA159C" w:rsidRDefault="00321AD0" w:rsidP="00CA159C">
          <w:pPr>
            <w:ind w:left="709" w:firstLine="0"/>
          </w:pPr>
          <w:hyperlink w:anchor="_Toc54346485" w:history="1">
            <w:r w:rsidR="00B416BE" w:rsidRPr="00CA159C">
              <w:rPr>
                <w:rStyle w:val="a9"/>
              </w:rPr>
              <w:t>1.4.</w:t>
            </w:r>
            <w:r w:rsidR="00B416BE" w:rsidRPr="00CA159C">
              <w:rPr>
                <w:rStyle w:val="a9"/>
              </w:rPr>
              <w:tab/>
              <w:t>Скриншоты приложения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_Toc54346485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9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31AE5687" w14:textId="7DCBCB21" w:rsidR="00B416BE" w:rsidRPr="00CA159C" w:rsidRDefault="00321AD0" w:rsidP="00CA159C">
          <w:pPr>
            <w:ind w:left="709" w:firstLine="0"/>
          </w:pPr>
          <w:hyperlink w:anchor="_Toc54346486" w:history="1">
            <w:r w:rsidR="00B416BE" w:rsidRPr="00CA159C">
              <w:rPr>
                <w:rStyle w:val="a9"/>
              </w:rPr>
              <w:t>2.</w:t>
            </w:r>
            <w:r w:rsidR="00B416BE" w:rsidRPr="00CA159C">
              <w:rPr>
                <w:rStyle w:val="a9"/>
              </w:rPr>
              <w:tab/>
              <w:t>Задание “Лабиринт”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_Toc54346486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11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083A4732" w14:textId="42B97F39" w:rsidR="00B416BE" w:rsidRPr="00CA159C" w:rsidRDefault="00321AD0" w:rsidP="00CA159C">
          <w:pPr>
            <w:ind w:left="709" w:firstLine="0"/>
          </w:pPr>
          <w:hyperlink w:anchor="_Toc54346487" w:history="1">
            <w:r w:rsidR="00B416BE" w:rsidRPr="00CA159C">
              <w:rPr>
                <w:rStyle w:val="a9"/>
              </w:rPr>
              <w:t>2.1.</w:t>
            </w:r>
            <w:r w:rsidR="00B416BE" w:rsidRPr="00CA159C">
              <w:rPr>
                <w:rStyle w:val="a9"/>
              </w:rPr>
              <w:tab/>
              <w:t>Постановка задачи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_Toc54346487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11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3ECA0DF3" w14:textId="29DFF2C2" w:rsidR="00B416BE" w:rsidRPr="00CA159C" w:rsidRDefault="00321AD0" w:rsidP="00CA159C">
          <w:pPr>
            <w:ind w:left="709" w:firstLine="0"/>
          </w:pPr>
          <w:hyperlink w:anchor="_Toc54346488" w:history="1">
            <w:r w:rsidR="00B416BE" w:rsidRPr="00CA159C">
              <w:rPr>
                <w:rStyle w:val="a9"/>
              </w:rPr>
              <w:t>2.2.</w:t>
            </w:r>
            <w:r w:rsidR="00B416BE" w:rsidRPr="00CA159C">
              <w:rPr>
                <w:rStyle w:val="a9"/>
              </w:rPr>
              <w:tab/>
              <w:t>Используемые средства и технологии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_Toc54346488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11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6885F360" w14:textId="6AC8A52B" w:rsidR="00B416BE" w:rsidRPr="00CA159C" w:rsidRDefault="00321AD0" w:rsidP="00CA159C">
          <w:pPr>
            <w:ind w:left="709" w:firstLine="0"/>
          </w:pPr>
          <w:hyperlink w:anchor="_Toc54346489" w:history="1">
            <w:r w:rsidR="00B416BE" w:rsidRPr="00CA159C">
              <w:rPr>
                <w:rStyle w:val="a9"/>
              </w:rPr>
              <w:t>2.3.</w:t>
            </w:r>
            <w:r w:rsidR="00B416BE" w:rsidRPr="00CA159C">
              <w:rPr>
                <w:rStyle w:val="a9"/>
              </w:rPr>
              <w:tab/>
              <w:t>Структура проекта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_Toc54346489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12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75D68A61" w14:textId="41B5DCAA" w:rsidR="00B416BE" w:rsidRPr="00CA159C" w:rsidRDefault="00321AD0" w:rsidP="00CA159C">
          <w:pPr>
            <w:ind w:left="709" w:firstLine="0"/>
          </w:pPr>
          <w:hyperlink w:anchor="_Toc54346490" w:history="1">
            <w:r w:rsidR="00B416BE" w:rsidRPr="00CA159C">
              <w:rPr>
                <w:rStyle w:val="a9"/>
              </w:rPr>
              <w:t>2.4.</w:t>
            </w:r>
            <w:r w:rsidR="00B416BE" w:rsidRPr="00CA159C">
              <w:rPr>
                <w:rStyle w:val="a9"/>
              </w:rPr>
              <w:tab/>
              <w:t>Скриншоты приложения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_Toc54346490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16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4287A9A4" w14:textId="1EBB3789" w:rsidR="00B416BE" w:rsidRPr="00CA159C" w:rsidRDefault="00321AD0" w:rsidP="00CA159C">
          <w:pPr>
            <w:ind w:left="709" w:firstLine="0"/>
          </w:pPr>
          <w:hyperlink w:anchor="_Toc54346491" w:history="1">
            <w:r w:rsidR="00B416BE" w:rsidRPr="00CA159C">
              <w:rPr>
                <w:rStyle w:val="a9"/>
              </w:rPr>
              <w:t>3.</w:t>
            </w:r>
            <w:r w:rsidR="00B416BE" w:rsidRPr="00CA159C">
              <w:rPr>
                <w:rStyle w:val="a9"/>
              </w:rPr>
              <w:tab/>
              <w:t>Задание “Лесной пожар”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_Toc54346491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19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6983E2E6" w14:textId="50935C0E" w:rsidR="00B416BE" w:rsidRPr="00CA159C" w:rsidRDefault="00321AD0" w:rsidP="00CA159C">
          <w:pPr>
            <w:ind w:left="709" w:firstLine="0"/>
          </w:pPr>
          <w:hyperlink w:anchor="_Toc54346492" w:history="1">
            <w:r w:rsidR="00B416BE" w:rsidRPr="00CA159C">
              <w:rPr>
                <w:rStyle w:val="a9"/>
              </w:rPr>
              <w:t>3.1.</w:t>
            </w:r>
            <w:r w:rsidR="00B416BE" w:rsidRPr="00CA159C">
              <w:rPr>
                <w:rStyle w:val="a9"/>
              </w:rPr>
              <w:tab/>
              <w:t>Постановка задачи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_Toc54346492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19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03A48818" w14:textId="2883CFF3" w:rsidR="00B416BE" w:rsidRPr="00CA159C" w:rsidRDefault="00321AD0" w:rsidP="00CA159C">
          <w:pPr>
            <w:ind w:left="709" w:firstLine="0"/>
          </w:pPr>
          <w:hyperlink w:anchor="_Toc54346493" w:history="1">
            <w:r w:rsidR="00B416BE" w:rsidRPr="00CA159C">
              <w:rPr>
                <w:rStyle w:val="a9"/>
              </w:rPr>
              <w:t>3.2.</w:t>
            </w:r>
            <w:r w:rsidR="00B416BE" w:rsidRPr="00CA159C">
              <w:rPr>
                <w:rStyle w:val="a9"/>
              </w:rPr>
              <w:tab/>
              <w:t>Используемые средства и технологии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_Toc54346493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19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5A05C1D5" w14:textId="595430C8" w:rsidR="00B416BE" w:rsidRPr="00CA159C" w:rsidRDefault="00321AD0" w:rsidP="00CA159C">
          <w:pPr>
            <w:ind w:left="709" w:firstLine="0"/>
          </w:pPr>
          <w:hyperlink w:anchor="_Toc54346494" w:history="1">
            <w:r w:rsidR="00B416BE" w:rsidRPr="00CA159C">
              <w:rPr>
                <w:rStyle w:val="a9"/>
              </w:rPr>
              <w:t>3.3.</w:t>
            </w:r>
            <w:r w:rsidR="00B416BE" w:rsidRPr="00CA159C">
              <w:rPr>
                <w:rStyle w:val="a9"/>
              </w:rPr>
              <w:tab/>
              <w:t>Структура проекта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_Toc54346494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19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29E9DC4D" w14:textId="080C40F3" w:rsidR="00B416BE" w:rsidRPr="00CA159C" w:rsidRDefault="00321AD0" w:rsidP="00CA159C">
          <w:pPr>
            <w:ind w:left="709" w:firstLine="0"/>
          </w:pPr>
          <w:hyperlink w:anchor="_Toc54346495" w:history="1">
            <w:r w:rsidR="00B416BE" w:rsidRPr="00CA159C">
              <w:rPr>
                <w:rStyle w:val="a9"/>
              </w:rPr>
              <w:t>3.4.</w:t>
            </w:r>
            <w:r w:rsidR="00B416BE" w:rsidRPr="00CA159C">
              <w:rPr>
                <w:rStyle w:val="a9"/>
              </w:rPr>
              <w:tab/>
              <w:t>Скриншоты приложения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_Toc54346495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21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0BB53A3C" w14:textId="368FDA7E" w:rsidR="00B416BE" w:rsidRPr="00CA159C" w:rsidRDefault="00321AD0" w:rsidP="00CA159C">
          <w:pPr>
            <w:ind w:left="709" w:firstLine="0"/>
          </w:pPr>
          <w:hyperlink w:anchor="_Toc54346496" w:history="1">
            <w:r w:rsidR="00B416BE" w:rsidRPr="00CA159C">
              <w:rPr>
                <w:rStyle w:val="a9"/>
              </w:rPr>
              <w:t>Вывод</w:t>
            </w:r>
            <w:r w:rsidR="00B416BE" w:rsidRPr="00CA159C">
              <w:rPr>
                <w:rStyle w:val="a9"/>
                <w:webHidden/>
              </w:rPr>
              <w:tab/>
            </w:r>
            <w:r w:rsidR="00B416BE" w:rsidRPr="00CA159C">
              <w:rPr>
                <w:rStyle w:val="a9"/>
                <w:webHidden/>
              </w:rPr>
              <w:fldChar w:fldCharType="begin"/>
            </w:r>
            <w:r w:rsidR="00B416BE" w:rsidRPr="00CA159C">
              <w:rPr>
                <w:rStyle w:val="a9"/>
                <w:webHidden/>
              </w:rPr>
              <w:instrText xml:space="preserve"> PAGEREF _Toc54346496 \h </w:instrText>
            </w:r>
            <w:r w:rsidR="00B416BE" w:rsidRPr="00CA159C">
              <w:rPr>
                <w:rStyle w:val="a9"/>
                <w:webHidden/>
              </w:rPr>
            </w:r>
            <w:r w:rsidR="00B416BE" w:rsidRPr="00CA159C">
              <w:rPr>
                <w:rStyle w:val="a9"/>
                <w:webHidden/>
              </w:rPr>
              <w:fldChar w:fldCharType="separate"/>
            </w:r>
            <w:r w:rsidR="00B416BE" w:rsidRPr="00CA159C">
              <w:rPr>
                <w:rStyle w:val="a9"/>
                <w:webHidden/>
              </w:rPr>
              <w:t>22</w:t>
            </w:r>
            <w:r w:rsidR="00B416BE" w:rsidRPr="00CA159C">
              <w:rPr>
                <w:rStyle w:val="a9"/>
                <w:webHidden/>
              </w:rPr>
              <w:fldChar w:fldCharType="end"/>
            </w:r>
          </w:hyperlink>
        </w:p>
        <w:p w14:paraId="7665E0E9" w14:textId="4287D57B" w:rsidR="00D321DA" w:rsidRPr="00CA159C" w:rsidRDefault="00226E8C" w:rsidP="00CA159C">
          <w:pPr>
            <w:ind w:left="709" w:firstLine="0"/>
            <w:sectPr w:rsidR="00D321DA" w:rsidRPr="00CA159C" w:rsidSect="00746470">
              <w:footerReference w:type="default" r:id="rId8"/>
              <w:pgSz w:w="11906" w:h="16838" w:code="9"/>
              <w:pgMar w:top="851" w:right="707" w:bottom="851" w:left="1134" w:header="709" w:footer="709" w:gutter="0"/>
              <w:pgBorders w:display="firstPage"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gBorders>
              <w:cols w:space="708"/>
              <w:titlePg/>
              <w:docGrid w:linePitch="381"/>
            </w:sectPr>
          </w:pPr>
          <w:r w:rsidRPr="00CA159C">
            <w:fldChar w:fldCharType="end"/>
          </w:r>
        </w:p>
      </w:sdtContent>
    </w:sdt>
    <w:p w14:paraId="4DCAEB13" w14:textId="266752D3" w:rsidR="009B41A6" w:rsidRPr="00CA159C" w:rsidRDefault="009372E9" w:rsidP="00CA159C">
      <w:pPr>
        <w:ind w:firstLine="567"/>
        <w:rPr>
          <w:b/>
        </w:rPr>
      </w:pPr>
      <w:r w:rsidRPr="00CA159C">
        <w:rPr>
          <w:b/>
        </w:rPr>
        <w:lastRenderedPageBreak/>
        <w:t>ЦЕЛЬ И ЗАДАЧИ ПРАКТИКИ</w:t>
      </w:r>
    </w:p>
    <w:p w14:paraId="2D3BD722" w14:textId="4B15F160" w:rsidR="004920A1" w:rsidRPr="00CA159C" w:rsidRDefault="004920A1" w:rsidP="00CA159C">
      <w:pPr>
        <w:ind w:firstLine="567"/>
      </w:pPr>
      <w:r w:rsidRPr="00CA159C">
        <w:t>На период практики от руководителя практики от кафедры было получено следующее задание:</w:t>
      </w:r>
    </w:p>
    <w:p w14:paraId="6BB8F570" w14:textId="4EA99AE3" w:rsidR="004920A1" w:rsidRPr="00CA159C" w:rsidRDefault="004920A1" w:rsidP="00CA159C">
      <w:pPr>
        <w:ind w:firstLine="567"/>
      </w:pPr>
      <w:r w:rsidRPr="00CA159C">
        <w:t xml:space="preserve">— Изучение среды программирования </w:t>
      </w:r>
      <w:proofErr w:type="spellStart"/>
      <w:r w:rsidRPr="00CA159C">
        <w:t>Microsoft</w:t>
      </w:r>
      <w:proofErr w:type="spellEnd"/>
      <w:r w:rsidRPr="00CA159C">
        <w:t xml:space="preserve"> </w:t>
      </w:r>
      <w:proofErr w:type="spellStart"/>
      <w:r w:rsidRPr="00CA159C">
        <w:t>Visual</w:t>
      </w:r>
      <w:proofErr w:type="spellEnd"/>
      <w:r w:rsidRPr="00CA159C">
        <w:t xml:space="preserve"> </w:t>
      </w:r>
      <w:proofErr w:type="spellStart"/>
      <w:r w:rsidRPr="00CA159C">
        <w:t>Studio</w:t>
      </w:r>
      <w:proofErr w:type="spellEnd"/>
      <w:r w:rsidRPr="00CA159C">
        <w:t xml:space="preserve"> 2019</w:t>
      </w:r>
    </w:p>
    <w:p w14:paraId="483AF615" w14:textId="77777777" w:rsidR="004920A1" w:rsidRPr="00CA159C" w:rsidRDefault="004920A1" w:rsidP="00CA159C">
      <w:pPr>
        <w:ind w:firstLine="567"/>
      </w:pPr>
      <w:r w:rsidRPr="00CA159C">
        <w:t>— Изучение языка программирования C#</w:t>
      </w:r>
    </w:p>
    <w:p w14:paraId="18FF5527" w14:textId="5BA7CD9B" w:rsidR="004920A1" w:rsidRPr="00CA159C" w:rsidRDefault="004920A1" w:rsidP="00CA159C">
      <w:pPr>
        <w:ind w:firstLine="567"/>
      </w:pPr>
      <w:r w:rsidRPr="00CA159C">
        <w:t>— разработка программы, реализующей операции с данными.</w:t>
      </w:r>
    </w:p>
    <w:p w14:paraId="167284A0" w14:textId="77777777" w:rsidR="004920A1" w:rsidRPr="00CA159C" w:rsidRDefault="004920A1" w:rsidP="00CA159C">
      <w:pPr>
        <w:ind w:firstLine="567"/>
      </w:pPr>
      <w:r w:rsidRPr="00CA159C">
        <w:t>— разработка блок-схем алгоритмов программ и их реализация.</w:t>
      </w:r>
    </w:p>
    <w:p w14:paraId="42569E3B" w14:textId="1FABCC0E" w:rsidR="004920A1" w:rsidRPr="00CA159C" w:rsidRDefault="004920A1" w:rsidP="00CA159C">
      <w:pPr>
        <w:ind w:firstLine="567"/>
      </w:pPr>
      <w:r w:rsidRPr="00CA159C">
        <w:t>— разработка блок-схем алгоритмов обработки списков с последующей их программной реализацией</w:t>
      </w:r>
    </w:p>
    <w:p w14:paraId="10010871" w14:textId="77777777" w:rsidR="004920A1" w:rsidRPr="00CA159C" w:rsidRDefault="004920A1" w:rsidP="00CA159C">
      <w:pPr>
        <w:ind w:firstLine="567"/>
      </w:pPr>
      <w:r w:rsidRPr="00CA159C">
        <w:t>— изучение базовых приемов обработки строк в языке программирования C#.</w:t>
      </w:r>
    </w:p>
    <w:p w14:paraId="12AD83B6" w14:textId="2953AC96" w:rsidR="004920A1" w:rsidRPr="00CA159C" w:rsidRDefault="004920A1" w:rsidP="00CA159C">
      <w:pPr>
        <w:ind w:firstLine="567"/>
      </w:pPr>
      <w:r w:rsidRPr="00CA159C">
        <w:t>— изучение приемов работы с внешними данными, а также особенностей их использования</w:t>
      </w:r>
    </w:p>
    <w:p w14:paraId="71B02F5A" w14:textId="77777777" w:rsidR="0075639C" w:rsidRPr="00CA159C" w:rsidRDefault="0075639C" w:rsidP="00CA159C">
      <w:pPr>
        <w:ind w:firstLine="567"/>
        <w:rPr>
          <w:b/>
        </w:rPr>
      </w:pPr>
    </w:p>
    <w:p w14:paraId="17EF218C" w14:textId="27B4D28D" w:rsidR="009B5309" w:rsidRPr="00CA159C" w:rsidRDefault="00657B8F" w:rsidP="00CA159C">
      <w:pPr>
        <w:ind w:firstLine="567"/>
        <w:rPr>
          <w:b/>
        </w:rPr>
      </w:pPr>
      <w:bookmarkStart w:id="0" w:name="_Toc54346479"/>
      <w:r w:rsidRPr="00CA159C">
        <w:rPr>
          <w:b/>
        </w:rPr>
        <w:t>З</w:t>
      </w:r>
      <w:r w:rsidR="00336E83" w:rsidRPr="00CA159C">
        <w:rPr>
          <w:b/>
        </w:rPr>
        <w:t>а</w:t>
      </w:r>
      <w:r w:rsidRPr="00CA159C">
        <w:rPr>
          <w:b/>
        </w:rPr>
        <w:t>дание “</w:t>
      </w:r>
      <w:r w:rsidR="005A5FD0" w:rsidRPr="00CA159C">
        <w:rPr>
          <w:b/>
        </w:rPr>
        <w:t>Менеджер рецептов</w:t>
      </w:r>
      <w:r w:rsidRPr="00CA159C">
        <w:rPr>
          <w:b/>
        </w:rPr>
        <w:t>”</w:t>
      </w:r>
      <w:bookmarkEnd w:id="0"/>
    </w:p>
    <w:p w14:paraId="145E8351" w14:textId="2CE8B7BC" w:rsidR="005A5FD0" w:rsidRPr="00CA159C" w:rsidRDefault="005A5FD0" w:rsidP="00CA159C">
      <w:pPr>
        <w:ind w:firstLine="567"/>
      </w:pPr>
      <w:bookmarkStart w:id="1" w:name="_Toc54346480"/>
      <w:r w:rsidRPr="00CA159C">
        <w:t>Постановка задачи</w:t>
      </w:r>
      <w:bookmarkEnd w:id="1"/>
    </w:p>
    <w:p w14:paraId="1FAF4FE1" w14:textId="77777777" w:rsidR="005A5FD0" w:rsidRPr="00CA159C" w:rsidRDefault="005A5FD0" w:rsidP="00CA159C">
      <w:pPr>
        <w:ind w:firstLine="567"/>
      </w:pPr>
      <w:r w:rsidRPr="00CA159C">
        <w:t>Создайте класс рецептов с ингредиентами и поместите их в программу управления рецептами, которая организует их по категориям, таким как десерты, основные блюда или ингредиенты, такие как курица, говядина, лук и т.д. Напишите проверочные тесты. Реализуйте приложение для создания и управления рецептами.</w:t>
      </w:r>
    </w:p>
    <w:p w14:paraId="1F721A1C" w14:textId="2872EFAA" w:rsidR="00CE4D3B" w:rsidRPr="00CA159C" w:rsidRDefault="00CE4D3B" w:rsidP="00CA159C">
      <w:pPr>
        <w:ind w:firstLine="567"/>
      </w:pPr>
      <w:bookmarkStart w:id="2" w:name="_Toc54346481"/>
      <w:r w:rsidRPr="00CA159C">
        <w:t>Используемые средства и технологии</w:t>
      </w:r>
      <w:bookmarkEnd w:id="2"/>
    </w:p>
    <w:p w14:paraId="4D138237" w14:textId="0A10BA4E" w:rsidR="00D830D9" w:rsidRPr="00CA159C" w:rsidRDefault="00CE4D3B" w:rsidP="00CA159C">
      <w:pPr>
        <w:ind w:firstLine="567"/>
      </w:pPr>
      <w:r w:rsidRPr="00CA159C">
        <w:t xml:space="preserve">Данное приложение разрабатывалось на объектно-ориентированном языке программирования C#. Для создания графических интерфейсов с помощью платформы .NET применялась технология – </w:t>
      </w:r>
      <w:proofErr w:type="spellStart"/>
      <w:r w:rsidRPr="00CA159C">
        <w:t>Window</w:t>
      </w:r>
      <w:proofErr w:type="spellEnd"/>
      <w:r w:rsidRPr="00CA159C">
        <w:t xml:space="preserve"> </w:t>
      </w:r>
      <w:proofErr w:type="spellStart"/>
      <w:r w:rsidRPr="00CA159C">
        <w:t>Forms</w:t>
      </w:r>
      <w:proofErr w:type="spellEnd"/>
      <w:r w:rsidRPr="00CA159C">
        <w:t>.</w:t>
      </w:r>
      <w:r w:rsidR="00A8799E" w:rsidRPr="00CA159C">
        <w:t xml:space="preserve"> При реализации следовали принципам ООП и SOLID.</w:t>
      </w:r>
      <w:r w:rsidR="0057178F" w:rsidRPr="00CA159C">
        <w:t xml:space="preserve"> </w:t>
      </w:r>
    </w:p>
    <w:p w14:paraId="58154C25" w14:textId="77777777" w:rsidR="0057178F" w:rsidRPr="00CA159C" w:rsidRDefault="0057178F" w:rsidP="00CA159C">
      <w:pPr>
        <w:ind w:firstLine="567"/>
      </w:pPr>
    </w:p>
    <w:p w14:paraId="1BAAC346" w14:textId="61C44BC6" w:rsidR="009C34FC" w:rsidRPr="00CA159C" w:rsidRDefault="009C34FC" w:rsidP="00CA159C">
      <w:pPr>
        <w:ind w:firstLine="567"/>
      </w:pPr>
      <w:bookmarkStart w:id="3" w:name="_Toc54346482"/>
      <w:r w:rsidRPr="00CA159C">
        <w:t>Ход выполнения задания</w:t>
      </w:r>
      <w:bookmarkEnd w:id="3"/>
    </w:p>
    <w:p w14:paraId="22E08937" w14:textId="497FB2B6" w:rsidR="009C34FC" w:rsidRPr="00CA159C" w:rsidRDefault="00220FAF" w:rsidP="00CA159C">
      <w:pPr>
        <w:ind w:firstLine="567"/>
      </w:pPr>
      <w:bookmarkStart w:id="4" w:name="_Toc54346483"/>
      <w:r w:rsidRPr="00CA159C">
        <w:t>Модель предметной области.</w:t>
      </w:r>
      <w:bookmarkEnd w:id="4"/>
    </w:p>
    <w:p w14:paraId="138FE9FF" w14:textId="1B06919D" w:rsidR="00220FAF" w:rsidRPr="00CA159C" w:rsidRDefault="006C3A4C" w:rsidP="00CA159C">
      <w:pPr>
        <w:ind w:firstLine="567"/>
      </w:pPr>
      <w:r>
        <w:lastRenderedPageBreak/>
        <w:pict w14:anchorId="3D2A8C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pt;height:312.65pt">
            <v:imagedata r:id="rId9" o:title="блок"/>
          </v:shape>
        </w:pict>
      </w:r>
    </w:p>
    <w:p w14:paraId="3C49B3A9" w14:textId="66DE4B21" w:rsidR="005A5FD0" w:rsidRPr="00CA159C" w:rsidRDefault="00220FAF" w:rsidP="00CA159C">
      <w:pPr>
        <w:ind w:firstLine="567"/>
      </w:pPr>
      <w:r w:rsidRPr="00CA159C">
        <w:t xml:space="preserve">Рисунок 1. </w:t>
      </w:r>
      <w:r w:rsidR="00733906" w:rsidRPr="00CA159C">
        <w:t>Блок-схема</w:t>
      </w:r>
    </w:p>
    <w:p w14:paraId="1FCAFC67" w14:textId="64DCBC52" w:rsidR="00220FAF" w:rsidRPr="00CA159C" w:rsidRDefault="00220FAF" w:rsidP="00CA159C">
      <w:pPr>
        <w:ind w:firstLine="567"/>
      </w:pPr>
      <w:r w:rsidRPr="00CA159C">
        <w:t xml:space="preserve">Выделено 3 </w:t>
      </w:r>
      <w:r w:rsidR="00733906" w:rsidRPr="00CA159C">
        <w:t>объекта</w:t>
      </w:r>
      <w:r w:rsidRPr="00CA159C">
        <w:t>:</w:t>
      </w:r>
    </w:p>
    <w:p w14:paraId="11EE4EF0" w14:textId="6C8CEE79" w:rsidR="00220FAF" w:rsidRPr="00CA159C" w:rsidRDefault="00220FAF" w:rsidP="00CA159C">
      <w:pPr>
        <w:ind w:firstLine="567"/>
      </w:pPr>
      <w:r w:rsidRPr="00CA159C">
        <w:t>Рецепт</w:t>
      </w:r>
      <w:r w:rsidR="004B4E2B" w:rsidRPr="00CA159C">
        <w:t>ы</w:t>
      </w:r>
    </w:p>
    <w:p w14:paraId="1A776729" w14:textId="716A558C" w:rsidR="00220FAF" w:rsidRPr="00CA159C" w:rsidRDefault="004B4E2B" w:rsidP="00CA159C">
      <w:pPr>
        <w:ind w:firstLine="567"/>
      </w:pPr>
      <w:r w:rsidRPr="00CA159C">
        <w:t>Категории блюд</w:t>
      </w:r>
    </w:p>
    <w:p w14:paraId="7504F118" w14:textId="5D2E8C5B" w:rsidR="00220FAF" w:rsidRPr="00CA159C" w:rsidRDefault="004B4E2B" w:rsidP="00CA159C">
      <w:pPr>
        <w:ind w:firstLine="567"/>
      </w:pPr>
      <w:r w:rsidRPr="00CA159C">
        <w:t>Ингредиенты</w:t>
      </w:r>
    </w:p>
    <w:p w14:paraId="6E6E5CE7" w14:textId="77777777" w:rsidR="00CA159C" w:rsidRDefault="00CA159C" w:rsidP="00CA159C">
      <w:pPr>
        <w:ind w:firstLine="567"/>
      </w:pPr>
      <w:bookmarkStart w:id="5" w:name="_Toc54346484"/>
    </w:p>
    <w:p w14:paraId="6473F50B" w14:textId="6CE568DE" w:rsidR="00043B86" w:rsidRPr="00CA159C" w:rsidRDefault="003C6F0C" w:rsidP="00CA159C">
      <w:pPr>
        <w:ind w:firstLine="567"/>
      </w:pPr>
      <w:r w:rsidRPr="00CA159C">
        <w:t>Структура проекта.</w:t>
      </w:r>
      <w:bookmarkEnd w:id="5"/>
    </w:p>
    <w:p w14:paraId="27C3F874" w14:textId="14D4A297" w:rsidR="003C6F0C" w:rsidRPr="00CA159C" w:rsidRDefault="003C6F0C" w:rsidP="00CA159C">
      <w:pPr>
        <w:ind w:firstLine="567"/>
      </w:pPr>
      <w:r w:rsidRPr="00CA159C">
        <w:t>Классы:</w:t>
      </w:r>
    </w:p>
    <w:p w14:paraId="3C6E41AA" w14:textId="72FBCB4A" w:rsidR="003C6F0C" w:rsidRPr="00CA159C" w:rsidRDefault="004B4E2B" w:rsidP="00CA159C">
      <w:pPr>
        <w:ind w:firstLine="567"/>
      </w:pPr>
      <w:proofErr w:type="spellStart"/>
      <w:r w:rsidRPr="00CA159C">
        <w:t>DishCategory</w:t>
      </w:r>
      <w:proofErr w:type="spellEnd"/>
    </w:p>
    <w:p w14:paraId="1D5D8B23" w14:textId="23B2AB05" w:rsidR="00191F9C" w:rsidRPr="00CA159C" w:rsidRDefault="007F45FB" w:rsidP="00CA159C">
      <w:pPr>
        <w:ind w:firstLine="567"/>
      </w:pPr>
      <w:r w:rsidRPr="00CA159C">
        <w:t>Класс конструктор, ролью которой выступает создание категорий</w:t>
      </w:r>
      <w:r w:rsidR="004B4E2B" w:rsidRPr="00CA159C">
        <w:t xml:space="preserve"> блюд</w:t>
      </w:r>
      <w:r w:rsidRPr="00CA159C">
        <w:t xml:space="preserve">. Предназначен для </w:t>
      </w:r>
      <w:r w:rsidR="00F50C1E" w:rsidRPr="00CA159C">
        <w:t xml:space="preserve">представления выбора категорий </w:t>
      </w:r>
      <w:r w:rsidR="004B4E2B" w:rsidRPr="00CA159C">
        <w:t xml:space="preserve">блюд </w:t>
      </w:r>
      <w:r w:rsidR="00F50C1E" w:rsidRPr="00CA159C">
        <w:t>в рецепте</w:t>
      </w:r>
      <w:r w:rsidRPr="00CA159C">
        <w:t>.</w:t>
      </w:r>
    </w:p>
    <w:p w14:paraId="0ADCAEA8" w14:textId="7477ADE5" w:rsidR="003C6F0C" w:rsidRPr="00CA159C" w:rsidRDefault="004B4E2B" w:rsidP="00CA159C">
      <w:pPr>
        <w:ind w:firstLine="567"/>
      </w:pPr>
      <w:proofErr w:type="spellStart"/>
      <w:r w:rsidRPr="00CA159C">
        <w:t>DishCategoryComposition</w:t>
      </w:r>
      <w:proofErr w:type="spellEnd"/>
    </w:p>
    <w:p w14:paraId="74B10E8F" w14:textId="7A113E14" w:rsidR="007F45FB" w:rsidRPr="00CA159C" w:rsidRDefault="007F45FB" w:rsidP="00CA159C">
      <w:pPr>
        <w:ind w:firstLine="567"/>
      </w:pPr>
      <w:r w:rsidRPr="00CA159C">
        <w:t>Класс</w:t>
      </w:r>
      <w:r w:rsidR="002D0154" w:rsidRPr="00CA159C">
        <w:t>,</w:t>
      </w:r>
      <w:r w:rsidRPr="00CA159C">
        <w:t xml:space="preserve"> </w:t>
      </w:r>
      <w:r w:rsidR="004B4E2B" w:rsidRPr="00CA159C">
        <w:t xml:space="preserve">помогающий создать коллекцию категорий блюд и использовать её в классе </w:t>
      </w:r>
      <w:proofErr w:type="spellStart"/>
      <w:r w:rsidR="004B4E2B" w:rsidRPr="00CA159C">
        <w:t>Recipe</w:t>
      </w:r>
      <w:proofErr w:type="spellEnd"/>
    </w:p>
    <w:p w14:paraId="21D84366" w14:textId="3882F29E" w:rsidR="003C6F0C" w:rsidRPr="00CA159C" w:rsidRDefault="003C6F0C" w:rsidP="00CA159C">
      <w:pPr>
        <w:ind w:firstLine="567"/>
      </w:pPr>
      <w:proofErr w:type="spellStart"/>
      <w:r w:rsidRPr="00CA159C">
        <w:t>Ingredient</w:t>
      </w:r>
      <w:proofErr w:type="spellEnd"/>
    </w:p>
    <w:p w14:paraId="39122F3D" w14:textId="7806BE27" w:rsidR="00F50C1E" w:rsidRPr="00CA159C" w:rsidRDefault="002D0154" w:rsidP="00CA159C">
      <w:pPr>
        <w:ind w:firstLine="567"/>
      </w:pPr>
      <w:r w:rsidRPr="00CA159C">
        <w:lastRenderedPageBreak/>
        <w:t>К</w:t>
      </w:r>
      <w:r w:rsidR="00F50C1E" w:rsidRPr="00CA159C">
        <w:t>ласс конструктор, ролью которой выступает создание ингредиентов. Предназначен для представления выбора</w:t>
      </w:r>
      <w:r w:rsidR="00822A4F" w:rsidRPr="00CA159C">
        <w:t xml:space="preserve"> и создания списка ингредиентов</w:t>
      </w:r>
      <w:r w:rsidR="00F50C1E" w:rsidRPr="00CA159C">
        <w:t xml:space="preserve"> в рецепте.</w:t>
      </w:r>
    </w:p>
    <w:p w14:paraId="12500932" w14:textId="55D62A3D" w:rsidR="003C6F0C" w:rsidRPr="00CA159C" w:rsidRDefault="003C6F0C" w:rsidP="00CA159C">
      <w:pPr>
        <w:ind w:firstLine="567"/>
      </w:pPr>
      <w:proofErr w:type="spellStart"/>
      <w:r w:rsidRPr="00CA159C">
        <w:t>Ingredient</w:t>
      </w:r>
      <w:r w:rsidR="004B4E2B" w:rsidRPr="00CA159C">
        <w:t>Storage</w:t>
      </w:r>
      <w:proofErr w:type="spellEnd"/>
    </w:p>
    <w:p w14:paraId="3F77E1CD" w14:textId="418C6B96" w:rsidR="00822A4F" w:rsidRPr="00CA159C" w:rsidRDefault="00822A4F" w:rsidP="00CA159C">
      <w:pPr>
        <w:ind w:firstLine="567"/>
      </w:pPr>
      <w:r w:rsidRPr="00CA159C">
        <w:t xml:space="preserve">Класс, </w:t>
      </w:r>
      <w:r w:rsidR="004B4E2B" w:rsidRPr="00CA159C">
        <w:t>д</w:t>
      </w:r>
      <w:r w:rsidRPr="00CA159C">
        <w:t>ает возможность создать коллекцию ингредиентов и взаимодействовать с ней</w:t>
      </w:r>
      <w:r w:rsidR="004B4E2B" w:rsidRPr="00CA159C">
        <w:t xml:space="preserve"> остальным классам</w:t>
      </w:r>
      <w:r w:rsidRPr="00CA159C">
        <w:t>.</w:t>
      </w:r>
    </w:p>
    <w:p w14:paraId="040A0DFF" w14:textId="344CD1B6" w:rsidR="003C6F0C" w:rsidRPr="00CA159C" w:rsidRDefault="003C6F0C" w:rsidP="00CA159C">
      <w:pPr>
        <w:ind w:firstLine="567"/>
      </w:pPr>
      <w:proofErr w:type="spellStart"/>
      <w:r w:rsidRPr="00CA159C">
        <w:t>ObjectStorage</w:t>
      </w:r>
      <w:proofErr w:type="spellEnd"/>
    </w:p>
    <w:p w14:paraId="02160D56" w14:textId="1A3FD7FC" w:rsidR="00822A4F" w:rsidRPr="00CA159C" w:rsidRDefault="00822A4F" w:rsidP="00CA159C">
      <w:pPr>
        <w:ind w:firstLine="567"/>
      </w:pPr>
      <w:r w:rsidRPr="00CA159C">
        <w:t xml:space="preserve">Класс использует паттерн </w:t>
      </w:r>
      <w:proofErr w:type="spellStart"/>
      <w:r w:rsidR="00767C2F" w:rsidRPr="00CA159C">
        <w:t>Singleton</w:t>
      </w:r>
      <w:proofErr w:type="spellEnd"/>
      <w:r w:rsidR="00767C2F" w:rsidRPr="00CA159C">
        <w:t xml:space="preserve"> и содержит в себе данные всех контейнеров. Предназначен для взаимодействия данных</w:t>
      </w:r>
      <w:r w:rsidR="0064395C" w:rsidRPr="00CA159C">
        <w:t xml:space="preserve"> (</w:t>
      </w:r>
      <w:r w:rsidR="00767C2F" w:rsidRPr="00CA159C">
        <w:t>таких как “</w:t>
      </w:r>
      <w:proofErr w:type="spellStart"/>
      <w:r w:rsidR="00767C2F" w:rsidRPr="00CA159C">
        <w:t>Group</w:t>
      </w:r>
      <w:proofErr w:type="spellEnd"/>
      <w:r w:rsidR="00767C2F" w:rsidRPr="00CA159C">
        <w:t>”</w:t>
      </w:r>
      <w:proofErr w:type="gramStart"/>
      <w:r w:rsidR="0064395C" w:rsidRPr="00CA159C">
        <w:t>, ”</w:t>
      </w:r>
      <w:proofErr w:type="spellStart"/>
      <w:r w:rsidR="0064395C" w:rsidRPr="00CA159C">
        <w:t>Ingredient</w:t>
      </w:r>
      <w:proofErr w:type="spellEnd"/>
      <w:proofErr w:type="gramEnd"/>
      <w:r w:rsidR="0064395C" w:rsidRPr="00CA159C">
        <w:t>”, “</w:t>
      </w:r>
      <w:proofErr w:type="spellStart"/>
      <w:r w:rsidR="0064395C" w:rsidRPr="00CA159C">
        <w:t>Recipe</w:t>
      </w:r>
      <w:proofErr w:type="spellEnd"/>
      <w:r w:rsidR="0064395C" w:rsidRPr="00CA159C">
        <w:t>”)</w:t>
      </w:r>
      <w:r w:rsidR="00767C2F" w:rsidRPr="00CA159C">
        <w:t xml:space="preserve"> между собой.</w:t>
      </w:r>
    </w:p>
    <w:p w14:paraId="3CB3B034" w14:textId="1E4DA61B" w:rsidR="003C6F0C" w:rsidRPr="00CA159C" w:rsidRDefault="003C6F0C" w:rsidP="00CA159C">
      <w:pPr>
        <w:ind w:firstLine="567"/>
      </w:pPr>
      <w:proofErr w:type="spellStart"/>
      <w:r w:rsidRPr="00CA159C">
        <w:t>Recipe</w:t>
      </w:r>
      <w:proofErr w:type="spellEnd"/>
    </w:p>
    <w:p w14:paraId="23EA1F32" w14:textId="47260E16" w:rsidR="0064395C" w:rsidRPr="00CA159C" w:rsidRDefault="0064395C" w:rsidP="00CA159C">
      <w:pPr>
        <w:ind w:firstLine="567"/>
      </w:pPr>
      <w:r w:rsidRPr="00CA159C">
        <w:t>Класс конструктор, ролью которой выступает создание рецептов. Предназначен для создания рецептов, в которые входят классы “</w:t>
      </w:r>
      <w:proofErr w:type="spellStart"/>
      <w:r w:rsidRPr="00CA159C">
        <w:t>Group</w:t>
      </w:r>
      <w:proofErr w:type="spellEnd"/>
      <w:r w:rsidRPr="00CA159C">
        <w:t>”, “</w:t>
      </w:r>
      <w:proofErr w:type="spellStart"/>
      <w:r w:rsidRPr="00CA159C">
        <w:t>Ingredient</w:t>
      </w:r>
      <w:proofErr w:type="spellEnd"/>
      <w:r w:rsidRPr="00CA159C">
        <w:t>”.</w:t>
      </w:r>
    </w:p>
    <w:p w14:paraId="66F132AB" w14:textId="19F7371D" w:rsidR="003C6F0C" w:rsidRPr="00CA159C" w:rsidRDefault="003C6F0C" w:rsidP="00CA159C">
      <w:pPr>
        <w:ind w:firstLine="567"/>
      </w:pPr>
      <w:proofErr w:type="spellStart"/>
      <w:r w:rsidRPr="00CA159C">
        <w:t>RecipeContainer</w:t>
      </w:r>
      <w:proofErr w:type="spellEnd"/>
    </w:p>
    <w:p w14:paraId="3C0A1433" w14:textId="3D0DD09F" w:rsidR="0064395C" w:rsidRPr="00CA159C" w:rsidRDefault="0064395C" w:rsidP="00CA159C">
      <w:pPr>
        <w:ind w:firstLine="567"/>
      </w:pPr>
      <w:r w:rsidRPr="00CA159C">
        <w:t>Класс, выступающий в качестве контейнера для класса “</w:t>
      </w:r>
      <w:proofErr w:type="spellStart"/>
      <w:r w:rsidRPr="00CA159C">
        <w:t>Recipe</w:t>
      </w:r>
      <w:proofErr w:type="spellEnd"/>
      <w:r w:rsidRPr="00CA159C">
        <w:t>”. Дает возможность создать коллекцию рецептов и взаимодействовать с ней.</w:t>
      </w:r>
    </w:p>
    <w:p w14:paraId="7329C054" w14:textId="4B9C8457" w:rsidR="003C6F0C" w:rsidRPr="00CA159C" w:rsidRDefault="003C6F0C" w:rsidP="00CA159C">
      <w:pPr>
        <w:ind w:firstLine="567"/>
      </w:pPr>
      <w:proofErr w:type="spellStart"/>
      <w:r w:rsidRPr="00CA159C">
        <w:t>Result</w:t>
      </w:r>
      <w:proofErr w:type="spellEnd"/>
    </w:p>
    <w:p w14:paraId="6DE32ED4" w14:textId="1FA28E70" w:rsidR="00D830D9" w:rsidRPr="00CA159C" w:rsidRDefault="004B4E2B" w:rsidP="00CA159C">
      <w:pPr>
        <w:ind w:firstLine="567"/>
      </w:pPr>
      <w:r w:rsidRPr="00CA159C">
        <w:t>Класс инициализирующий другие классы, предназначен для обработки событий ошибок.</w:t>
      </w:r>
      <w:r w:rsidR="00D830D9" w:rsidRPr="00CA159C">
        <w:tab/>
      </w:r>
    </w:p>
    <w:p w14:paraId="7D18A525" w14:textId="17121C5E" w:rsidR="0057178F" w:rsidRPr="00CA159C" w:rsidRDefault="004B4E2B" w:rsidP="00CA159C">
      <w:pPr>
        <w:ind w:firstLine="567"/>
        <w:rPr>
          <w:lang w:val="en-US"/>
        </w:rPr>
      </w:pPr>
      <w:r w:rsidRPr="00CA159C">
        <w:t>П</w:t>
      </w:r>
      <w:r w:rsidR="0057178F" w:rsidRPr="00CA159C">
        <w:t>аттерн</w:t>
      </w:r>
      <w:r w:rsidR="0057178F" w:rsidRPr="00CA159C">
        <w:rPr>
          <w:lang w:val="en-US"/>
        </w:rPr>
        <w:t xml:space="preserve"> Singleton</w:t>
      </w:r>
      <w:r w:rsidR="00AB54C7" w:rsidRPr="00CA159C">
        <w:rPr>
          <w:lang w:val="en-US"/>
        </w:rPr>
        <w:t>.</w:t>
      </w:r>
    </w:p>
    <w:p w14:paraId="40B0D003" w14:textId="16D01C4D" w:rsidR="0057178F" w:rsidRPr="00CA159C" w:rsidRDefault="0057178F" w:rsidP="00CA159C">
      <w:pPr>
        <w:ind w:firstLine="567"/>
        <w:rPr>
          <w:lang w:val="en-US"/>
        </w:rPr>
      </w:pPr>
      <w:proofErr w:type="spellStart"/>
      <w:r w:rsidRPr="00CA159C">
        <w:rPr>
          <w:lang w:val="en-US"/>
        </w:rPr>
        <w:t>Serializable</w:t>
      </w:r>
      <w:proofErr w:type="spellEnd"/>
      <w:r w:rsidRPr="00CA159C">
        <w:rPr>
          <w:lang w:val="en-US"/>
        </w:rPr>
        <w:t>/</w:t>
      </w:r>
      <w:proofErr w:type="spellStart"/>
      <w:r w:rsidRPr="00CA159C">
        <w:rPr>
          <w:lang w:val="en-US"/>
        </w:rPr>
        <w:t>Deserializable</w:t>
      </w:r>
      <w:proofErr w:type="spellEnd"/>
    </w:p>
    <w:p w14:paraId="00DB6BCB" w14:textId="77777777" w:rsidR="004B4E2B" w:rsidRPr="00CA159C" w:rsidRDefault="004B4E2B" w:rsidP="00CA159C">
      <w:pPr>
        <w:ind w:firstLine="567"/>
        <w:rPr>
          <w:lang w:val="en-US"/>
        </w:rPr>
      </w:pPr>
      <w:proofErr w:type="gramStart"/>
      <w:r w:rsidRPr="00CA159C">
        <w:rPr>
          <w:lang w:val="en-US"/>
        </w:rPr>
        <w:t>public</w:t>
      </w:r>
      <w:proofErr w:type="gramEnd"/>
      <w:r w:rsidRPr="00CA159C">
        <w:rPr>
          <w:lang w:val="en-US"/>
        </w:rPr>
        <w:t xml:space="preserve"> static class </w:t>
      </w:r>
      <w:proofErr w:type="spellStart"/>
      <w:r w:rsidRPr="00CA159C">
        <w:rPr>
          <w:lang w:val="en-US"/>
        </w:rPr>
        <w:t>RecipeDataManager</w:t>
      </w:r>
      <w:proofErr w:type="spellEnd"/>
    </w:p>
    <w:p w14:paraId="7CC304AA" w14:textId="77777777" w:rsidR="004B4E2B" w:rsidRPr="006C3A4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</w:t>
      </w:r>
      <w:r w:rsidRPr="006C3A4C">
        <w:rPr>
          <w:lang w:val="en-US"/>
        </w:rPr>
        <w:t>{</w:t>
      </w:r>
    </w:p>
    <w:p w14:paraId="6096D742" w14:textId="77777777" w:rsidR="004B4E2B" w:rsidRPr="006C3A4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</w:t>
      </w:r>
      <w:proofErr w:type="gramStart"/>
      <w:r w:rsidRPr="006C3A4C">
        <w:rPr>
          <w:lang w:val="en-US"/>
        </w:rPr>
        <w:t>public</w:t>
      </w:r>
      <w:proofErr w:type="gramEnd"/>
      <w:r w:rsidRPr="006C3A4C">
        <w:rPr>
          <w:lang w:val="en-US"/>
        </w:rPr>
        <w:t xml:space="preserve"> static void </w:t>
      </w:r>
      <w:proofErr w:type="spellStart"/>
      <w:r w:rsidRPr="006C3A4C">
        <w:rPr>
          <w:lang w:val="en-US"/>
        </w:rPr>
        <w:t>SaveData</w:t>
      </w:r>
      <w:proofErr w:type="spellEnd"/>
      <w:r w:rsidRPr="006C3A4C">
        <w:rPr>
          <w:lang w:val="en-US"/>
        </w:rPr>
        <w:t xml:space="preserve">(string path, </w:t>
      </w:r>
      <w:proofErr w:type="spellStart"/>
      <w:r w:rsidRPr="006C3A4C">
        <w:rPr>
          <w:lang w:val="en-US"/>
        </w:rPr>
        <w:t>RecipeManagerData</w:t>
      </w:r>
      <w:proofErr w:type="spellEnd"/>
      <w:r w:rsidRPr="006C3A4C">
        <w:rPr>
          <w:lang w:val="en-US"/>
        </w:rPr>
        <w:t xml:space="preserve"> storage)</w:t>
      </w:r>
    </w:p>
    <w:p w14:paraId="15CCDAC4" w14:textId="77777777" w:rsidR="004B4E2B" w:rsidRPr="00CA159C" w:rsidRDefault="004B4E2B" w:rsidP="00CA159C">
      <w:pPr>
        <w:ind w:firstLine="567"/>
      </w:pPr>
      <w:r w:rsidRPr="006C3A4C">
        <w:rPr>
          <w:lang w:val="en-US"/>
        </w:rPr>
        <w:t xml:space="preserve">        </w:t>
      </w:r>
      <w:r w:rsidRPr="00CA159C">
        <w:t>{</w:t>
      </w:r>
    </w:p>
    <w:p w14:paraId="6EF1583C" w14:textId="77777777" w:rsidR="004B4E2B" w:rsidRPr="006C3A4C" w:rsidRDefault="004B4E2B" w:rsidP="00CA159C">
      <w:pPr>
        <w:ind w:firstLine="567"/>
        <w:rPr>
          <w:lang w:val="en-US"/>
        </w:rPr>
      </w:pPr>
      <w:r w:rsidRPr="00CA159C">
        <w:t xml:space="preserve">            </w:t>
      </w:r>
      <w:proofErr w:type="gramStart"/>
      <w:r w:rsidRPr="006C3A4C">
        <w:rPr>
          <w:lang w:val="en-US"/>
        </w:rPr>
        <w:t>using</w:t>
      </w:r>
      <w:proofErr w:type="gramEnd"/>
      <w:r w:rsidRPr="006C3A4C">
        <w:rPr>
          <w:lang w:val="en-US"/>
        </w:rPr>
        <w:t xml:space="preserve"> (</w:t>
      </w:r>
      <w:proofErr w:type="spellStart"/>
      <w:r w:rsidRPr="006C3A4C">
        <w:rPr>
          <w:lang w:val="en-US"/>
        </w:rPr>
        <w:t>var</w:t>
      </w:r>
      <w:proofErr w:type="spellEnd"/>
      <w:r w:rsidRPr="006C3A4C">
        <w:rPr>
          <w:lang w:val="en-US"/>
        </w:rPr>
        <w:t xml:space="preserve"> stream = new </w:t>
      </w:r>
      <w:proofErr w:type="spellStart"/>
      <w:r w:rsidRPr="006C3A4C">
        <w:rPr>
          <w:lang w:val="en-US"/>
        </w:rPr>
        <w:t>FileStream</w:t>
      </w:r>
      <w:proofErr w:type="spellEnd"/>
      <w:r w:rsidRPr="006C3A4C">
        <w:rPr>
          <w:lang w:val="en-US"/>
        </w:rPr>
        <w:t xml:space="preserve">(path, </w:t>
      </w:r>
      <w:proofErr w:type="spellStart"/>
      <w:r w:rsidRPr="006C3A4C">
        <w:rPr>
          <w:lang w:val="en-US"/>
        </w:rPr>
        <w:t>FileMode.Create</w:t>
      </w:r>
      <w:proofErr w:type="spellEnd"/>
      <w:r w:rsidRPr="006C3A4C">
        <w:rPr>
          <w:lang w:val="en-US"/>
        </w:rPr>
        <w:t>))</w:t>
      </w:r>
    </w:p>
    <w:p w14:paraId="3BD2D721" w14:textId="77777777" w:rsidR="004B4E2B" w:rsidRPr="006C3A4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    {</w:t>
      </w:r>
    </w:p>
    <w:p w14:paraId="2293E508" w14:textId="77777777" w:rsidR="004B4E2B" w:rsidRPr="006C3A4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        </w:t>
      </w:r>
      <w:proofErr w:type="spellStart"/>
      <w:proofErr w:type="gramStart"/>
      <w:r w:rsidRPr="006C3A4C">
        <w:rPr>
          <w:lang w:val="en-US"/>
        </w:rPr>
        <w:t>var</w:t>
      </w:r>
      <w:proofErr w:type="spellEnd"/>
      <w:proofErr w:type="gramEnd"/>
      <w:r w:rsidRPr="006C3A4C">
        <w:rPr>
          <w:lang w:val="en-US"/>
        </w:rPr>
        <w:t xml:space="preserve"> </w:t>
      </w:r>
      <w:proofErr w:type="spellStart"/>
      <w:r w:rsidRPr="006C3A4C">
        <w:rPr>
          <w:lang w:val="en-US"/>
        </w:rPr>
        <w:t>serializer</w:t>
      </w:r>
      <w:proofErr w:type="spellEnd"/>
      <w:r w:rsidRPr="006C3A4C">
        <w:rPr>
          <w:lang w:val="en-US"/>
        </w:rPr>
        <w:t xml:space="preserve"> = new </w:t>
      </w:r>
      <w:proofErr w:type="spellStart"/>
      <w:r w:rsidRPr="006C3A4C">
        <w:rPr>
          <w:lang w:val="en-US"/>
        </w:rPr>
        <w:t>XmlSerializer</w:t>
      </w:r>
      <w:proofErr w:type="spellEnd"/>
      <w:r w:rsidRPr="006C3A4C">
        <w:rPr>
          <w:lang w:val="en-US"/>
        </w:rPr>
        <w:t>(</w:t>
      </w:r>
      <w:proofErr w:type="spellStart"/>
      <w:r w:rsidRPr="006C3A4C">
        <w:rPr>
          <w:lang w:val="en-US"/>
        </w:rPr>
        <w:t>typeof</w:t>
      </w:r>
      <w:proofErr w:type="spellEnd"/>
      <w:r w:rsidRPr="006C3A4C">
        <w:rPr>
          <w:lang w:val="en-US"/>
        </w:rPr>
        <w:t>(</w:t>
      </w:r>
      <w:proofErr w:type="spellStart"/>
      <w:r w:rsidRPr="006C3A4C">
        <w:rPr>
          <w:lang w:val="en-US"/>
        </w:rPr>
        <w:t>RecipeManagerData</w:t>
      </w:r>
      <w:proofErr w:type="spellEnd"/>
      <w:r w:rsidRPr="006C3A4C">
        <w:rPr>
          <w:lang w:val="en-US"/>
        </w:rPr>
        <w:t>));</w:t>
      </w:r>
    </w:p>
    <w:p w14:paraId="1EC627CB" w14:textId="77777777" w:rsidR="004B4E2B" w:rsidRPr="00CA159C" w:rsidRDefault="004B4E2B" w:rsidP="00CA159C">
      <w:pPr>
        <w:ind w:firstLine="567"/>
      </w:pPr>
      <w:r w:rsidRPr="006C3A4C">
        <w:rPr>
          <w:lang w:val="en-US"/>
        </w:rPr>
        <w:t xml:space="preserve">                </w:t>
      </w:r>
      <w:proofErr w:type="spellStart"/>
      <w:r w:rsidRPr="00CA159C">
        <w:t>serializer.Serialize</w:t>
      </w:r>
      <w:proofErr w:type="spellEnd"/>
      <w:r w:rsidRPr="00CA159C">
        <w:t>(</w:t>
      </w:r>
      <w:proofErr w:type="spellStart"/>
      <w:r w:rsidRPr="00CA159C">
        <w:t>stream</w:t>
      </w:r>
      <w:proofErr w:type="spellEnd"/>
      <w:r w:rsidRPr="00CA159C">
        <w:t xml:space="preserve">, </w:t>
      </w:r>
      <w:proofErr w:type="spellStart"/>
      <w:r w:rsidRPr="00CA159C">
        <w:t>storage</w:t>
      </w:r>
      <w:proofErr w:type="spellEnd"/>
      <w:r w:rsidRPr="00CA159C">
        <w:t>);</w:t>
      </w:r>
    </w:p>
    <w:p w14:paraId="32F15FF4" w14:textId="77777777" w:rsidR="004B4E2B" w:rsidRPr="00CA159C" w:rsidRDefault="004B4E2B" w:rsidP="00CA159C">
      <w:pPr>
        <w:ind w:firstLine="567"/>
      </w:pPr>
      <w:r w:rsidRPr="00CA159C">
        <w:t xml:space="preserve">            }</w:t>
      </w:r>
    </w:p>
    <w:p w14:paraId="70FAD8DF" w14:textId="77777777" w:rsidR="004B4E2B" w:rsidRPr="00CA159C" w:rsidRDefault="004B4E2B" w:rsidP="00CA159C">
      <w:pPr>
        <w:ind w:firstLine="567"/>
      </w:pPr>
      <w:r w:rsidRPr="00CA159C">
        <w:t xml:space="preserve">        }</w:t>
      </w:r>
    </w:p>
    <w:p w14:paraId="625EDCEB" w14:textId="77777777" w:rsidR="004B4E2B" w:rsidRPr="00CA159C" w:rsidRDefault="004B4E2B" w:rsidP="00CA159C">
      <w:pPr>
        <w:ind w:firstLine="567"/>
      </w:pPr>
    </w:p>
    <w:p w14:paraId="6C4E1197" w14:textId="77777777" w:rsidR="004B4E2B" w:rsidRPr="006C3A4C" w:rsidRDefault="004B4E2B" w:rsidP="00CA159C">
      <w:pPr>
        <w:ind w:firstLine="567"/>
        <w:rPr>
          <w:lang w:val="en-US"/>
        </w:rPr>
      </w:pPr>
      <w:r w:rsidRPr="00CA159C">
        <w:t xml:space="preserve">        </w:t>
      </w:r>
      <w:proofErr w:type="gramStart"/>
      <w:r w:rsidRPr="006C3A4C">
        <w:rPr>
          <w:lang w:val="en-US"/>
        </w:rPr>
        <w:t>public</w:t>
      </w:r>
      <w:proofErr w:type="gramEnd"/>
      <w:r w:rsidRPr="006C3A4C">
        <w:rPr>
          <w:lang w:val="en-US"/>
        </w:rPr>
        <w:t xml:space="preserve"> static </w:t>
      </w:r>
      <w:proofErr w:type="spellStart"/>
      <w:r w:rsidRPr="006C3A4C">
        <w:rPr>
          <w:lang w:val="en-US"/>
        </w:rPr>
        <w:t>RecipeManagerData</w:t>
      </w:r>
      <w:proofErr w:type="spellEnd"/>
      <w:r w:rsidRPr="006C3A4C">
        <w:rPr>
          <w:lang w:val="en-US"/>
        </w:rPr>
        <w:t xml:space="preserve"> </w:t>
      </w:r>
      <w:proofErr w:type="spellStart"/>
      <w:r w:rsidRPr="006C3A4C">
        <w:rPr>
          <w:lang w:val="en-US"/>
        </w:rPr>
        <w:t>LoadData</w:t>
      </w:r>
      <w:proofErr w:type="spellEnd"/>
      <w:r w:rsidRPr="006C3A4C">
        <w:rPr>
          <w:lang w:val="en-US"/>
        </w:rPr>
        <w:t>(string path)</w:t>
      </w:r>
    </w:p>
    <w:p w14:paraId="0A05AF1E" w14:textId="77777777" w:rsidR="004B4E2B" w:rsidRPr="00CA159C" w:rsidRDefault="004B4E2B" w:rsidP="00CA159C">
      <w:pPr>
        <w:ind w:firstLine="567"/>
      </w:pPr>
      <w:r w:rsidRPr="006C3A4C">
        <w:rPr>
          <w:lang w:val="en-US"/>
        </w:rPr>
        <w:t xml:space="preserve">        </w:t>
      </w:r>
      <w:r w:rsidRPr="00CA159C">
        <w:t>{</w:t>
      </w:r>
    </w:p>
    <w:p w14:paraId="171BBCAF" w14:textId="77777777" w:rsidR="004B4E2B" w:rsidRPr="006C3A4C" w:rsidRDefault="004B4E2B" w:rsidP="00CA159C">
      <w:pPr>
        <w:ind w:firstLine="567"/>
        <w:rPr>
          <w:lang w:val="en-US"/>
        </w:rPr>
      </w:pPr>
      <w:r w:rsidRPr="00CA159C">
        <w:t xml:space="preserve">            </w:t>
      </w:r>
      <w:proofErr w:type="gramStart"/>
      <w:r w:rsidRPr="006C3A4C">
        <w:rPr>
          <w:lang w:val="en-US"/>
        </w:rPr>
        <w:t>using</w:t>
      </w:r>
      <w:proofErr w:type="gramEnd"/>
      <w:r w:rsidRPr="006C3A4C">
        <w:rPr>
          <w:lang w:val="en-US"/>
        </w:rPr>
        <w:t xml:space="preserve"> (</w:t>
      </w:r>
      <w:proofErr w:type="spellStart"/>
      <w:r w:rsidRPr="006C3A4C">
        <w:rPr>
          <w:lang w:val="en-US"/>
        </w:rPr>
        <w:t>var</w:t>
      </w:r>
      <w:proofErr w:type="spellEnd"/>
      <w:r w:rsidRPr="006C3A4C">
        <w:rPr>
          <w:lang w:val="en-US"/>
        </w:rPr>
        <w:t xml:space="preserve"> </w:t>
      </w:r>
      <w:proofErr w:type="spellStart"/>
      <w:r w:rsidRPr="006C3A4C">
        <w:rPr>
          <w:lang w:val="en-US"/>
        </w:rPr>
        <w:t>fileStream</w:t>
      </w:r>
      <w:proofErr w:type="spellEnd"/>
      <w:r w:rsidRPr="006C3A4C">
        <w:rPr>
          <w:lang w:val="en-US"/>
        </w:rPr>
        <w:t xml:space="preserve"> = new </w:t>
      </w:r>
      <w:proofErr w:type="spellStart"/>
      <w:r w:rsidRPr="006C3A4C">
        <w:rPr>
          <w:lang w:val="en-US"/>
        </w:rPr>
        <w:t>FileStream</w:t>
      </w:r>
      <w:proofErr w:type="spellEnd"/>
      <w:r w:rsidRPr="006C3A4C">
        <w:rPr>
          <w:lang w:val="en-US"/>
        </w:rPr>
        <w:t xml:space="preserve">(path, </w:t>
      </w:r>
      <w:proofErr w:type="spellStart"/>
      <w:r w:rsidRPr="006C3A4C">
        <w:rPr>
          <w:lang w:val="en-US"/>
        </w:rPr>
        <w:t>FileMode.Open</w:t>
      </w:r>
      <w:proofErr w:type="spellEnd"/>
      <w:r w:rsidRPr="006C3A4C">
        <w:rPr>
          <w:lang w:val="en-US"/>
        </w:rPr>
        <w:t xml:space="preserve">, </w:t>
      </w:r>
      <w:proofErr w:type="spellStart"/>
      <w:r w:rsidRPr="006C3A4C">
        <w:rPr>
          <w:lang w:val="en-US"/>
        </w:rPr>
        <w:t>FileAccess.Read</w:t>
      </w:r>
      <w:proofErr w:type="spellEnd"/>
      <w:r w:rsidRPr="006C3A4C">
        <w:rPr>
          <w:lang w:val="en-US"/>
        </w:rPr>
        <w:t xml:space="preserve">, </w:t>
      </w:r>
      <w:proofErr w:type="spellStart"/>
      <w:r w:rsidRPr="006C3A4C">
        <w:rPr>
          <w:lang w:val="en-US"/>
        </w:rPr>
        <w:t>FileShare.Read</w:t>
      </w:r>
      <w:proofErr w:type="spellEnd"/>
      <w:r w:rsidRPr="006C3A4C">
        <w:rPr>
          <w:lang w:val="en-US"/>
        </w:rPr>
        <w:t>))</w:t>
      </w:r>
    </w:p>
    <w:p w14:paraId="1E22548D" w14:textId="77777777" w:rsidR="004B4E2B" w:rsidRPr="006C3A4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    {</w:t>
      </w:r>
    </w:p>
    <w:p w14:paraId="261269EF" w14:textId="77777777" w:rsidR="004B4E2B" w:rsidRPr="006C3A4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        </w:t>
      </w:r>
      <w:proofErr w:type="spellStart"/>
      <w:proofErr w:type="gramStart"/>
      <w:r w:rsidRPr="006C3A4C">
        <w:rPr>
          <w:lang w:val="en-US"/>
        </w:rPr>
        <w:t>var</w:t>
      </w:r>
      <w:proofErr w:type="spellEnd"/>
      <w:proofErr w:type="gramEnd"/>
      <w:r w:rsidRPr="006C3A4C">
        <w:rPr>
          <w:lang w:val="en-US"/>
        </w:rPr>
        <w:t xml:space="preserve"> </w:t>
      </w:r>
      <w:proofErr w:type="spellStart"/>
      <w:r w:rsidRPr="006C3A4C">
        <w:rPr>
          <w:lang w:val="en-US"/>
        </w:rPr>
        <w:t>serializer</w:t>
      </w:r>
      <w:proofErr w:type="spellEnd"/>
      <w:r w:rsidRPr="006C3A4C">
        <w:rPr>
          <w:lang w:val="en-US"/>
        </w:rPr>
        <w:t xml:space="preserve"> = new </w:t>
      </w:r>
      <w:proofErr w:type="spellStart"/>
      <w:r w:rsidRPr="006C3A4C">
        <w:rPr>
          <w:lang w:val="en-US"/>
        </w:rPr>
        <w:t>XmlSerializer</w:t>
      </w:r>
      <w:proofErr w:type="spellEnd"/>
      <w:r w:rsidRPr="006C3A4C">
        <w:rPr>
          <w:lang w:val="en-US"/>
        </w:rPr>
        <w:t>(</w:t>
      </w:r>
      <w:proofErr w:type="spellStart"/>
      <w:r w:rsidRPr="006C3A4C">
        <w:rPr>
          <w:lang w:val="en-US"/>
        </w:rPr>
        <w:t>typeof</w:t>
      </w:r>
      <w:proofErr w:type="spellEnd"/>
      <w:r w:rsidRPr="006C3A4C">
        <w:rPr>
          <w:lang w:val="en-US"/>
        </w:rPr>
        <w:t>(</w:t>
      </w:r>
      <w:proofErr w:type="spellStart"/>
      <w:r w:rsidRPr="006C3A4C">
        <w:rPr>
          <w:lang w:val="en-US"/>
        </w:rPr>
        <w:t>RecipeManagerData</w:t>
      </w:r>
      <w:proofErr w:type="spellEnd"/>
      <w:r w:rsidRPr="006C3A4C">
        <w:rPr>
          <w:lang w:val="en-US"/>
        </w:rPr>
        <w:t>));</w:t>
      </w:r>
    </w:p>
    <w:p w14:paraId="2B76BEF5" w14:textId="77777777" w:rsidR="004B4E2B" w:rsidRPr="006C3A4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        </w:t>
      </w:r>
      <w:proofErr w:type="spellStart"/>
      <w:proofErr w:type="gramStart"/>
      <w:r w:rsidRPr="006C3A4C">
        <w:rPr>
          <w:lang w:val="en-US"/>
        </w:rPr>
        <w:t>var</w:t>
      </w:r>
      <w:proofErr w:type="spellEnd"/>
      <w:proofErr w:type="gramEnd"/>
      <w:r w:rsidRPr="006C3A4C">
        <w:rPr>
          <w:lang w:val="en-US"/>
        </w:rPr>
        <w:t xml:space="preserve"> storage = (</w:t>
      </w:r>
      <w:proofErr w:type="spellStart"/>
      <w:r w:rsidRPr="006C3A4C">
        <w:rPr>
          <w:lang w:val="en-US"/>
        </w:rPr>
        <w:t>RecipeManagerData</w:t>
      </w:r>
      <w:proofErr w:type="spellEnd"/>
      <w:r w:rsidRPr="006C3A4C">
        <w:rPr>
          <w:lang w:val="en-US"/>
        </w:rPr>
        <w:t>)</w:t>
      </w:r>
      <w:proofErr w:type="spellStart"/>
      <w:r w:rsidRPr="006C3A4C">
        <w:rPr>
          <w:lang w:val="en-US"/>
        </w:rPr>
        <w:t>serializer.Deserialize</w:t>
      </w:r>
      <w:proofErr w:type="spellEnd"/>
      <w:r w:rsidRPr="006C3A4C">
        <w:rPr>
          <w:lang w:val="en-US"/>
        </w:rPr>
        <w:t>(</w:t>
      </w:r>
      <w:proofErr w:type="spellStart"/>
      <w:r w:rsidRPr="006C3A4C">
        <w:rPr>
          <w:lang w:val="en-US"/>
        </w:rPr>
        <w:t>fileStream</w:t>
      </w:r>
      <w:proofErr w:type="spellEnd"/>
      <w:r w:rsidRPr="006C3A4C">
        <w:rPr>
          <w:lang w:val="en-US"/>
        </w:rPr>
        <w:t>);</w:t>
      </w:r>
    </w:p>
    <w:p w14:paraId="05887B46" w14:textId="77777777" w:rsidR="004B4E2B" w:rsidRPr="006C3A4C" w:rsidRDefault="004B4E2B" w:rsidP="00CA159C">
      <w:pPr>
        <w:ind w:firstLine="567"/>
        <w:rPr>
          <w:lang w:val="en-US"/>
        </w:rPr>
      </w:pPr>
    </w:p>
    <w:p w14:paraId="5FEDDDBB" w14:textId="77777777" w:rsidR="004B4E2B" w:rsidRPr="006C3A4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        List&lt;Recipe&gt; </w:t>
      </w:r>
      <w:proofErr w:type="spellStart"/>
      <w:r w:rsidRPr="006C3A4C">
        <w:rPr>
          <w:lang w:val="en-US"/>
        </w:rPr>
        <w:t>tmpRecipes</w:t>
      </w:r>
      <w:proofErr w:type="spellEnd"/>
      <w:r w:rsidRPr="006C3A4C">
        <w:rPr>
          <w:lang w:val="en-US"/>
        </w:rPr>
        <w:t xml:space="preserve"> = new List&lt;Recipe</w:t>
      </w:r>
      <w:proofErr w:type="gramStart"/>
      <w:r w:rsidRPr="006C3A4C">
        <w:rPr>
          <w:lang w:val="en-US"/>
        </w:rPr>
        <w:t>&gt;(</w:t>
      </w:r>
      <w:proofErr w:type="gramEnd"/>
      <w:r w:rsidRPr="006C3A4C">
        <w:rPr>
          <w:lang w:val="en-US"/>
        </w:rPr>
        <w:t>);</w:t>
      </w:r>
    </w:p>
    <w:p w14:paraId="43603CB4" w14:textId="77777777" w:rsidR="004B4E2B" w:rsidRPr="006C3A4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        </w:t>
      </w:r>
      <w:proofErr w:type="spellStart"/>
      <w:proofErr w:type="gramStart"/>
      <w:r w:rsidRPr="006C3A4C">
        <w:rPr>
          <w:lang w:val="en-US"/>
        </w:rPr>
        <w:t>foreach</w:t>
      </w:r>
      <w:proofErr w:type="spellEnd"/>
      <w:proofErr w:type="gramEnd"/>
      <w:r w:rsidRPr="006C3A4C">
        <w:rPr>
          <w:lang w:val="en-US"/>
        </w:rPr>
        <w:t xml:space="preserve"> (</w:t>
      </w:r>
      <w:proofErr w:type="spellStart"/>
      <w:r w:rsidRPr="006C3A4C">
        <w:rPr>
          <w:lang w:val="en-US"/>
        </w:rPr>
        <w:t>var</w:t>
      </w:r>
      <w:proofErr w:type="spellEnd"/>
      <w:r w:rsidRPr="006C3A4C">
        <w:rPr>
          <w:lang w:val="en-US"/>
        </w:rPr>
        <w:t xml:space="preserve"> </w:t>
      </w:r>
      <w:proofErr w:type="spellStart"/>
      <w:r w:rsidRPr="006C3A4C">
        <w:rPr>
          <w:lang w:val="en-US"/>
        </w:rPr>
        <w:t>itemRecipe</w:t>
      </w:r>
      <w:proofErr w:type="spellEnd"/>
      <w:r w:rsidRPr="006C3A4C">
        <w:rPr>
          <w:lang w:val="en-US"/>
        </w:rPr>
        <w:t xml:space="preserve"> in </w:t>
      </w:r>
      <w:proofErr w:type="spellStart"/>
      <w:r w:rsidRPr="006C3A4C">
        <w:rPr>
          <w:lang w:val="en-US"/>
        </w:rPr>
        <w:t>storage.Recipes</w:t>
      </w:r>
      <w:proofErr w:type="spellEnd"/>
      <w:r w:rsidRPr="006C3A4C">
        <w:rPr>
          <w:lang w:val="en-US"/>
        </w:rPr>
        <w:t>)</w:t>
      </w:r>
    </w:p>
    <w:p w14:paraId="5E05A333" w14:textId="77777777" w:rsidR="004B4E2B" w:rsidRPr="00CA159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        </w:t>
      </w:r>
      <w:r w:rsidRPr="00CA159C">
        <w:rPr>
          <w:lang w:val="en-US"/>
        </w:rPr>
        <w:t>{</w:t>
      </w:r>
    </w:p>
    <w:p w14:paraId="1952C541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        </w:t>
      </w:r>
      <w:proofErr w:type="spellStart"/>
      <w:r w:rsidRPr="00CA159C">
        <w:rPr>
          <w:lang w:val="en-US"/>
        </w:rPr>
        <w:t>IngredientStorage</w:t>
      </w:r>
      <w:proofErr w:type="spellEnd"/>
      <w:r w:rsidRPr="00CA159C">
        <w:rPr>
          <w:lang w:val="en-US"/>
        </w:rPr>
        <w:t xml:space="preserve"> ingredients = new </w:t>
      </w:r>
      <w:proofErr w:type="spellStart"/>
      <w:proofErr w:type="gramStart"/>
      <w:r w:rsidRPr="00CA159C">
        <w:rPr>
          <w:lang w:val="en-US"/>
        </w:rPr>
        <w:t>IngredientStorage</w:t>
      </w:r>
      <w:proofErr w:type="spellEnd"/>
      <w:r w:rsidRPr="00CA159C">
        <w:rPr>
          <w:lang w:val="en-US"/>
        </w:rPr>
        <w:t>(</w:t>
      </w:r>
      <w:proofErr w:type="gramEnd"/>
      <w:r w:rsidRPr="00CA159C">
        <w:rPr>
          <w:lang w:val="en-US"/>
        </w:rPr>
        <w:t>);</w:t>
      </w:r>
    </w:p>
    <w:p w14:paraId="17660D68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        Ingredient </w:t>
      </w:r>
      <w:proofErr w:type="spellStart"/>
      <w:r w:rsidRPr="00CA159C">
        <w:rPr>
          <w:lang w:val="en-US"/>
        </w:rPr>
        <w:t>tmpIngredient</w:t>
      </w:r>
      <w:proofErr w:type="spellEnd"/>
      <w:r w:rsidRPr="00CA159C">
        <w:rPr>
          <w:lang w:val="en-US"/>
        </w:rPr>
        <w:t>;</w:t>
      </w:r>
    </w:p>
    <w:p w14:paraId="411D0A80" w14:textId="77777777" w:rsidR="004B4E2B" w:rsidRPr="006C3A4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        </w:t>
      </w:r>
      <w:proofErr w:type="spellStart"/>
      <w:proofErr w:type="gramStart"/>
      <w:r w:rsidRPr="006C3A4C">
        <w:rPr>
          <w:lang w:val="en-US"/>
        </w:rPr>
        <w:t>foreach</w:t>
      </w:r>
      <w:proofErr w:type="spellEnd"/>
      <w:proofErr w:type="gramEnd"/>
      <w:r w:rsidRPr="006C3A4C">
        <w:rPr>
          <w:lang w:val="en-US"/>
        </w:rPr>
        <w:t xml:space="preserve"> (</w:t>
      </w:r>
      <w:proofErr w:type="spellStart"/>
      <w:r w:rsidRPr="006C3A4C">
        <w:rPr>
          <w:lang w:val="en-US"/>
        </w:rPr>
        <w:t>var</w:t>
      </w:r>
      <w:proofErr w:type="spellEnd"/>
      <w:r w:rsidRPr="006C3A4C">
        <w:rPr>
          <w:lang w:val="en-US"/>
        </w:rPr>
        <w:t xml:space="preserve"> </w:t>
      </w:r>
      <w:proofErr w:type="spellStart"/>
      <w:r w:rsidRPr="006C3A4C">
        <w:rPr>
          <w:lang w:val="en-US"/>
        </w:rPr>
        <w:t>itemIngredient</w:t>
      </w:r>
      <w:proofErr w:type="spellEnd"/>
      <w:r w:rsidRPr="006C3A4C">
        <w:rPr>
          <w:lang w:val="en-US"/>
        </w:rPr>
        <w:t xml:space="preserve"> in </w:t>
      </w:r>
      <w:proofErr w:type="spellStart"/>
      <w:r w:rsidRPr="006C3A4C">
        <w:rPr>
          <w:lang w:val="en-US"/>
        </w:rPr>
        <w:t>itemRecipe.IngredientStorage</w:t>
      </w:r>
      <w:proofErr w:type="spellEnd"/>
      <w:r w:rsidRPr="006C3A4C">
        <w:rPr>
          <w:lang w:val="en-US"/>
        </w:rPr>
        <w:t>)</w:t>
      </w:r>
    </w:p>
    <w:p w14:paraId="1228A16D" w14:textId="77777777" w:rsidR="004B4E2B" w:rsidRPr="006C3A4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            {</w:t>
      </w:r>
    </w:p>
    <w:p w14:paraId="3BC58CAB" w14:textId="77777777" w:rsidR="004B4E2B" w:rsidRPr="006C3A4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                </w:t>
      </w:r>
      <w:proofErr w:type="spellStart"/>
      <w:proofErr w:type="gramStart"/>
      <w:r w:rsidRPr="006C3A4C">
        <w:rPr>
          <w:lang w:val="en-US"/>
        </w:rPr>
        <w:t>tmpIngredient</w:t>
      </w:r>
      <w:proofErr w:type="spellEnd"/>
      <w:proofErr w:type="gramEnd"/>
      <w:r w:rsidRPr="006C3A4C">
        <w:rPr>
          <w:lang w:val="en-US"/>
        </w:rPr>
        <w:t xml:space="preserve"> = </w:t>
      </w:r>
      <w:proofErr w:type="spellStart"/>
      <w:r w:rsidRPr="006C3A4C">
        <w:rPr>
          <w:lang w:val="en-US"/>
        </w:rPr>
        <w:t>storage.Ingredients.FindLast</w:t>
      </w:r>
      <w:proofErr w:type="spellEnd"/>
      <w:r w:rsidRPr="006C3A4C">
        <w:rPr>
          <w:lang w:val="en-US"/>
        </w:rPr>
        <w:t xml:space="preserve">(t =&gt; </w:t>
      </w:r>
      <w:proofErr w:type="spellStart"/>
      <w:r w:rsidRPr="006C3A4C">
        <w:rPr>
          <w:lang w:val="en-US"/>
        </w:rPr>
        <w:t>t.Name</w:t>
      </w:r>
      <w:proofErr w:type="spellEnd"/>
      <w:r w:rsidRPr="006C3A4C">
        <w:rPr>
          <w:lang w:val="en-US"/>
        </w:rPr>
        <w:t xml:space="preserve"> == </w:t>
      </w:r>
      <w:proofErr w:type="spellStart"/>
      <w:r w:rsidRPr="006C3A4C">
        <w:rPr>
          <w:lang w:val="en-US"/>
        </w:rPr>
        <w:t>itemIngredient.Name</w:t>
      </w:r>
      <w:proofErr w:type="spellEnd"/>
      <w:r w:rsidRPr="006C3A4C">
        <w:rPr>
          <w:lang w:val="en-US"/>
        </w:rPr>
        <w:t>);</w:t>
      </w:r>
    </w:p>
    <w:p w14:paraId="24B24D32" w14:textId="77777777" w:rsidR="004B4E2B" w:rsidRPr="006C3A4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                </w:t>
      </w:r>
      <w:proofErr w:type="spellStart"/>
      <w:proofErr w:type="gramStart"/>
      <w:r w:rsidRPr="006C3A4C">
        <w:rPr>
          <w:lang w:val="en-US"/>
        </w:rPr>
        <w:t>ingredients.Add</w:t>
      </w:r>
      <w:proofErr w:type="spellEnd"/>
      <w:r w:rsidRPr="006C3A4C">
        <w:rPr>
          <w:lang w:val="en-US"/>
        </w:rPr>
        <w:t>(</w:t>
      </w:r>
      <w:proofErr w:type="spellStart"/>
      <w:proofErr w:type="gramEnd"/>
      <w:r w:rsidRPr="006C3A4C">
        <w:rPr>
          <w:lang w:val="en-US"/>
        </w:rPr>
        <w:t>tmpIngredient</w:t>
      </w:r>
      <w:proofErr w:type="spellEnd"/>
      <w:r w:rsidRPr="006C3A4C">
        <w:rPr>
          <w:lang w:val="en-US"/>
        </w:rPr>
        <w:t>);</w:t>
      </w:r>
    </w:p>
    <w:p w14:paraId="67483F2B" w14:textId="77777777" w:rsidR="004B4E2B" w:rsidRPr="006C3A4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            }</w:t>
      </w:r>
    </w:p>
    <w:p w14:paraId="59AC43D0" w14:textId="77777777" w:rsidR="004B4E2B" w:rsidRPr="006C3A4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            </w:t>
      </w:r>
      <w:proofErr w:type="spellStart"/>
      <w:r w:rsidRPr="006C3A4C">
        <w:rPr>
          <w:lang w:val="en-US"/>
        </w:rPr>
        <w:t>DishCategory</w:t>
      </w:r>
      <w:proofErr w:type="spellEnd"/>
      <w:r w:rsidRPr="006C3A4C">
        <w:rPr>
          <w:lang w:val="en-US"/>
        </w:rPr>
        <w:t xml:space="preserve"> group = </w:t>
      </w:r>
      <w:proofErr w:type="spellStart"/>
      <w:proofErr w:type="gramStart"/>
      <w:r w:rsidRPr="006C3A4C">
        <w:rPr>
          <w:lang w:val="en-US"/>
        </w:rPr>
        <w:t>storage.DishCategory.FindLast</w:t>
      </w:r>
      <w:proofErr w:type="spellEnd"/>
      <w:r w:rsidRPr="006C3A4C">
        <w:rPr>
          <w:lang w:val="en-US"/>
        </w:rPr>
        <w:t>(</w:t>
      </w:r>
      <w:proofErr w:type="gramEnd"/>
      <w:r w:rsidRPr="006C3A4C">
        <w:rPr>
          <w:lang w:val="en-US"/>
        </w:rPr>
        <w:t xml:space="preserve">t =&gt; </w:t>
      </w:r>
      <w:proofErr w:type="spellStart"/>
      <w:r w:rsidRPr="006C3A4C">
        <w:rPr>
          <w:lang w:val="en-US"/>
        </w:rPr>
        <w:t>t.Name</w:t>
      </w:r>
      <w:proofErr w:type="spellEnd"/>
      <w:r w:rsidRPr="006C3A4C">
        <w:rPr>
          <w:lang w:val="en-US"/>
        </w:rPr>
        <w:t xml:space="preserve"> == </w:t>
      </w:r>
      <w:proofErr w:type="spellStart"/>
      <w:r w:rsidRPr="006C3A4C">
        <w:rPr>
          <w:lang w:val="en-US"/>
        </w:rPr>
        <w:t>itemRecipe.DishCategory.Name</w:t>
      </w:r>
      <w:proofErr w:type="spellEnd"/>
      <w:r w:rsidRPr="006C3A4C">
        <w:rPr>
          <w:lang w:val="en-US"/>
        </w:rPr>
        <w:t>);</w:t>
      </w:r>
    </w:p>
    <w:p w14:paraId="40B271AE" w14:textId="77777777" w:rsidR="004B4E2B" w:rsidRPr="006C3A4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            Recipe </w:t>
      </w:r>
      <w:proofErr w:type="spellStart"/>
      <w:r w:rsidRPr="006C3A4C">
        <w:rPr>
          <w:lang w:val="en-US"/>
        </w:rPr>
        <w:t>recipe</w:t>
      </w:r>
      <w:proofErr w:type="spellEnd"/>
      <w:r w:rsidRPr="006C3A4C">
        <w:rPr>
          <w:lang w:val="en-US"/>
        </w:rPr>
        <w:t xml:space="preserve"> = </w:t>
      </w:r>
      <w:proofErr w:type="spellStart"/>
      <w:proofErr w:type="gramStart"/>
      <w:r w:rsidRPr="006C3A4C">
        <w:rPr>
          <w:lang w:val="en-US"/>
        </w:rPr>
        <w:t>Recipe.Create</w:t>
      </w:r>
      <w:proofErr w:type="spellEnd"/>
      <w:r w:rsidRPr="006C3A4C">
        <w:rPr>
          <w:lang w:val="en-US"/>
        </w:rPr>
        <w:t>(</w:t>
      </w:r>
      <w:proofErr w:type="spellStart"/>
      <w:proofErr w:type="gramEnd"/>
      <w:r w:rsidRPr="006C3A4C">
        <w:rPr>
          <w:lang w:val="en-US"/>
        </w:rPr>
        <w:t>itemRecipe.Description</w:t>
      </w:r>
      <w:proofErr w:type="spellEnd"/>
      <w:r w:rsidRPr="006C3A4C">
        <w:rPr>
          <w:lang w:val="en-US"/>
        </w:rPr>
        <w:t xml:space="preserve">, group, ingredients, </w:t>
      </w:r>
      <w:proofErr w:type="spellStart"/>
      <w:r w:rsidRPr="006C3A4C">
        <w:rPr>
          <w:lang w:val="en-US"/>
        </w:rPr>
        <w:t>itemRecipe.RecipeSteps</w:t>
      </w:r>
      <w:proofErr w:type="spellEnd"/>
      <w:r w:rsidRPr="006C3A4C">
        <w:rPr>
          <w:lang w:val="en-US"/>
        </w:rPr>
        <w:t>).Value;</w:t>
      </w:r>
    </w:p>
    <w:p w14:paraId="18C0085D" w14:textId="77777777" w:rsidR="004B4E2B" w:rsidRPr="00CA159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            </w:t>
      </w:r>
      <w:proofErr w:type="spellStart"/>
      <w:proofErr w:type="gramStart"/>
      <w:r w:rsidRPr="00CA159C">
        <w:rPr>
          <w:lang w:val="en-US"/>
        </w:rPr>
        <w:t>tmpRecipes.Add</w:t>
      </w:r>
      <w:proofErr w:type="spellEnd"/>
      <w:r w:rsidRPr="00CA159C">
        <w:rPr>
          <w:lang w:val="en-US"/>
        </w:rPr>
        <w:t>(</w:t>
      </w:r>
      <w:proofErr w:type="gramEnd"/>
      <w:r w:rsidRPr="00CA159C">
        <w:rPr>
          <w:lang w:val="en-US"/>
        </w:rPr>
        <w:t>recipe);</w:t>
      </w:r>
    </w:p>
    <w:p w14:paraId="1A0D9DB2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    }</w:t>
      </w:r>
    </w:p>
    <w:p w14:paraId="17677B33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    </w:t>
      </w:r>
      <w:proofErr w:type="spellStart"/>
      <w:r w:rsidRPr="00CA159C">
        <w:rPr>
          <w:lang w:val="en-US"/>
        </w:rPr>
        <w:t>storage.Recipes</w:t>
      </w:r>
      <w:proofErr w:type="spellEnd"/>
      <w:r w:rsidRPr="00CA159C">
        <w:rPr>
          <w:lang w:val="en-US"/>
        </w:rPr>
        <w:t xml:space="preserve"> = </w:t>
      </w:r>
      <w:proofErr w:type="spellStart"/>
      <w:r w:rsidRPr="00CA159C">
        <w:rPr>
          <w:lang w:val="en-US"/>
        </w:rPr>
        <w:t>tmpRecipes</w:t>
      </w:r>
      <w:proofErr w:type="spellEnd"/>
      <w:r w:rsidRPr="00CA159C">
        <w:rPr>
          <w:lang w:val="en-US"/>
        </w:rPr>
        <w:t>;</w:t>
      </w:r>
    </w:p>
    <w:p w14:paraId="77EE1C94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    </w:t>
      </w:r>
      <w:proofErr w:type="gramStart"/>
      <w:r w:rsidRPr="00CA159C">
        <w:rPr>
          <w:lang w:val="en-US"/>
        </w:rPr>
        <w:t>return</w:t>
      </w:r>
      <w:proofErr w:type="gramEnd"/>
      <w:r w:rsidRPr="00CA159C">
        <w:rPr>
          <w:lang w:val="en-US"/>
        </w:rPr>
        <w:t xml:space="preserve"> storage;</w:t>
      </w:r>
    </w:p>
    <w:p w14:paraId="04CB5DCB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}</w:t>
      </w:r>
    </w:p>
    <w:p w14:paraId="08D9EA53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}</w:t>
      </w:r>
    </w:p>
    <w:p w14:paraId="2AFF20C2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lastRenderedPageBreak/>
        <w:t xml:space="preserve">    }</w:t>
      </w:r>
    </w:p>
    <w:p w14:paraId="3BE16291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} </w:t>
      </w:r>
    </w:p>
    <w:p w14:paraId="2BC4A106" w14:textId="508F1F27" w:rsidR="00E605DB" w:rsidRPr="00CA159C" w:rsidRDefault="00E605DB" w:rsidP="00CA159C">
      <w:pPr>
        <w:ind w:firstLine="567"/>
        <w:rPr>
          <w:lang w:val="en-US"/>
        </w:rPr>
      </w:pPr>
      <w:r w:rsidRPr="00CA159C">
        <w:t>Работа</w:t>
      </w:r>
      <w:r w:rsidRPr="00CA159C">
        <w:rPr>
          <w:lang w:val="en-US"/>
        </w:rPr>
        <w:t xml:space="preserve"> </w:t>
      </w:r>
      <w:r w:rsidRPr="00CA159C">
        <w:t>с</w:t>
      </w:r>
      <w:r w:rsidR="008A40BF" w:rsidRPr="00CA159C">
        <w:rPr>
          <w:lang w:val="en-US"/>
        </w:rPr>
        <w:t xml:space="preserve"> </w:t>
      </w:r>
      <w:r w:rsidR="008A40BF" w:rsidRPr="00CA159C">
        <w:t>файлами</w:t>
      </w:r>
      <w:r w:rsidR="008A40BF" w:rsidRPr="00CA159C">
        <w:rPr>
          <w:lang w:val="en-US"/>
        </w:rPr>
        <w:t xml:space="preserve"> </w:t>
      </w:r>
      <w:r w:rsidR="008A40BF" w:rsidRPr="00CA159C">
        <w:t>конфигурации</w:t>
      </w:r>
      <w:r w:rsidRPr="00CA159C">
        <w:rPr>
          <w:lang w:val="en-US"/>
        </w:rPr>
        <w:t xml:space="preserve"> </w:t>
      </w:r>
      <w:proofErr w:type="spellStart"/>
      <w:r w:rsidR="008A40BF" w:rsidRPr="00CA159C">
        <w:rPr>
          <w:lang w:val="en-US"/>
        </w:rPr>
        <w:t>A</w:t>
      </w:r>
      <w:r w:rsidRPr="00CA159C">
        <w:rPr>
          <w:lang w:val="en-US"/>
        </w:rPr>
        <w:t>pp.config</w:t>
      </w:r>
      <w:proofErr w:type="spellEnd"/>
    </w:p>
    <w:p w14:paraId="5ABC72BF" w14:textId="5DC6F470" w:rsidR="008A40BF" w:rsidRPr="00CA159C" w:rsidRDefault="008A40BF" w:rsidP="00CA159C">
      <w:pPr>
        <w:ind w:firstLine="567"/>
        <w:rPr>
          <w:lang w:val="en-US"/>
        </w:rPr>
      </w:pPr>
      <w:r w:rsidRPr="00CA159C">
        <w:t>Класс</w:t>
      </w:r>
      <w:r w:rsidRPr="00CA159C">
        <w:rPr>
          <w:lang w:val="en-US"/>
        </w:rPr>
        <w:t xml:space="preserve"> Form1</w:t>
      </w:r>
    </w:p>
    <w:p w14:paraId="3C35FE75" w14:textId="77777777" w:rsidR="008A40BF" w:rsidRPr="00CA159C" w:rsidRDefault="008A40BF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</w:t>
      </w:r>
      <w:proofErr w:type="gramStart"/>
      <w:r w:rsidRPr="00CA159C">
        <w:rPr>
          <w:lang w:val="en-US"/>
        </w:rPr>
        <w:t>private</w:t>
      </w:r>
      <w:proofErr w:type="gramEnd"/>
      <w:r w:rsidRPr="00CA159C">
        <w:rPr>
          <w:lang w:val="en-US"/>
        </w:rPr>
        <w:t xml:space="preserve"> string </w:t>
      </w:r>
      <w:proofErr w:type="spellStart"/>
      <w:r w:rsidRPr="00CA159C">
        <w:rPr>
          <w:lang w:val="en-US"/>
        </w:rPr>
        <w:t>filePath</w:t>
      </w:r>
      <w:proofErr w:type="spellEnd"/>
    </w:p>
    <w:p w14:paraId="7E6FAA83" w14:textId="77777777" w:rsidR="008A40BF" w:rsidRPr="00CA159C" w:rsidRDefault="008A40BF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{</w:t>
      </w:r>
    </w:p>
    <w:p w14:paraId="1CED65E5" w14:textId="77777777" w:rsidR="008A40BF" w:rsidRPr="00CA159C" w:rsidRDefault="008A40BF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</w:t>
      </w:r>
      <w:proofErr w:type="gramStart"/>
      <w:r w:rsidRPr="00CA159C">
        <w:rPr>
          <w:lang w:val="en-US"/>
        </w:rPr>
        <w:t>get</w:t>
      </w:r>
      <w:proofErr w:type="gramEnd"/>
    </w:p>
    <w:p w14:paraId="5A6AB0DF" w14:textId="77777777" w:rsidR="008A40BF" w:rsidRPr="00CA159C" w:rsidRDefault="008A40BF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{</w:t>
      </w:r>
    </w:p>
    <w:p w14:paraId="4A103B12" w14:textId="77777777" w:rsidR="008A40BF" w:rsidRPr="00CA159C" w:rsidRDefault="008A40BF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    </w:t>
      </w:r>
      <w:proofErr w:type="gramStart"/>
      <w:r w:rsidRPr="00CA159C">
        <w:rPr>
          <w:lang w:val="en-US"/>
        </w:rPr>
        <w:t>return</w:t>
      </w:r>
      <w:proofErr w:type="gramEnd"/>
      <w:r w:rsidRPr="00CA159C">
        <w:rPr>
          <w:lang w:val="en-US"/>
        </w:rPr>
        <w:t xml:space="preserve"> </w:t>
      </w:r>
      <w:proofErr w:type="spellStart"/>
      <w:r w:rsidRPr="00CA159C">
        <w:rPr>
          <w:lang w:val="en-US"/>
        </w:rPr>
        <w:t>ConfigurationManager.AppSettings</w:t>
      </w:r>
      <w:proofErr w:type="spellEnd"/>
      <w:r w:rsidRPr="00CA159C">
        <w:rPr>
          <w:lang w:val="en-US"/>
        </w:rPr>
        <w:t>["</w:t>
      </w:r>
      <w:proofErr w:type="spellStart"/>
      <w:r w:rsidRPr="00CA159C">
        <w:rPr>
          <w:lang w:val="en-US"/>
        </w:rPr>
        <w:t>recipesFileName</w:t>
      </w:r>
      <w:proofErr w:type="spellEnd"/>
      <w:r w:rsidRPr="00CA159C">
        <w:rPr>
          <w:lang w:val="en-US"/>
        </w:rPr>
        <w:t>"];</w:t>
      </w:r>
    </w:p>
    <w:p w14:paraId="6BB6F621" w14:textId="77777777" w:rsidR="008A40BF" w:rsidRPr="00CA159C" w:rsidRDefault="008A40BF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}</w:t>
      </w:r>
    </w:p>
    <w:p w14:paraId="650D52F6" w14:textId="77777777" w:rsidR="008A40BF" w:rsidRPr="00CA159C" w:rsidRDefault="008A40BF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</w:t>
      </w:r>
      <w:proofErr w:type="gramStart"/>
      <w:r w:rsidRPr="00CA159C">
        <w:rPr>
          <w:lang w:val="en-US"/>
        </w:rPr>
        <w:t>set</w:t>
      </w:r>
      <w:proofErr w:type="gramEnd"/>
    </w:p>
    <w:p w14:paraId="4B3494B0" w14:textId="77777777" w:rsidR="008A40BF" w:rsidRPr="00CA159C" w:rsidRDefault="008A40BF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{</w:t>
      </w:r>
    </w:p>
    <w:p w14:paraId="3B38FE4D" w14:textId="77777777" w:rsidR="008A40BF" w:rsidRPr="00CA159C" w:rsidRDefault="008A40BF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    </w:t>
      </w:r>
      <w:proofErr w:type="spellStart"/>
      <w:proofErr w:type="gramStart"/>
      <w:r w:rsidRPr="00CA159C">
        <w:rPr>
          <w:lang w:val="en-US"/>
        </w:rPr>
        <w:t>ConfigurationManager.AppSettings</w:t>
      </w:r>
      <w:proofErr w:type="spellEnd"/>
      <w:r w:rsidRPr="00CA159C">
        <w:rPr>
          <w:lang w:val="en-US"/>
        </w:rPr>
        <w:t>[</w:t>
      </w:r>
      <w:proofErr w:type="gramEnd"/>
      <w:r w:rsidRPr="00CA159C">
        <w:rPr>
          <w:lang w:val="en-US"/>
        </w:rPr>
        <w:t>"</w:t>
      </w:r>
      <w:proofErr w:type="spellStart"/>
      <w:r w:rsidRPr="00CA159C">
        <w:rPr>
          <w:lang w:val="en-US"/>
        </w:rPr>
        <w:t>recipesFileName</w:t>
      </w:r>
      <w:proofErr w:type="spellEnd"/>
      <w:r w:rsidRPr="00CA159C">
        <w:rPr>
          <w:lang w:val="en-US"/>
        </w:rPr>
        <w:t>"] = value;</w:t>
      </w:r>
    </w:p>
    <w:p w14:paraId="1480AC10" w14:textId="77777777" w:rsidR="008A40BF" w:rsidRPr="00CA159C" w:rsidRDefault="008A40BF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}</w:t>
      </w:r>
    </w:p>
    <w:p w14:paraId="2C5DF540" w14:textId="349C4986" w:rsidR="008A40BF" w:rsidRPr="00CA159C" w:rsidRDefault="008A40BF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}</w:t>
      </w:r>
    </w:p>
    <w:p w14:paraId="74A4E0A7" w14:textId="77777777" w:rsidR="008A40BF" w:rsidRPr="00CA159C" w:rsidRDefault="008A40BF" w:rsidP="00CA159C">
      <w:pPr>
        <w:ind w:firstLine="567"/>
        <w:rPr>
          <w:lang w:val="en-US"/>
        </w:rPr>
      </w:pPr>
    </w:p>
    <w:p w14:paraId="6ABD758A" w14:textId="26A720DF" w:rsidR="008A40BF" w:rsidRPr="00CA159C" w:rsidRDefault="008A40BF" w:rsidP="00CA159C">
      <w:pPr>
        <w:ind w:firstLine="567"/>
        <w:rPr>
          <w:lang w:val="en-US"/>
        </w:rPr>
      </w:pPr>
      <w:proofErr w:type="spellStart"/>
      <w:r w:rsidRPr="00CA159C">
        <w:rPr>
          <w:lang w:val="en-US"/>
        </w:rPr>
        <w:t>App.config</w:t>
      </w:r>
      <w:proofErr w:type="spellEnd"/>
    </w:p>
    <w:p w14:paraId="76C0525C" w14:textId="77777777" w:rsidR="008A40BF" w:rsidRPr="00CA159C" w:rsidRDefault="008A40BF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&lt;</w:t>
      </w:r>
      <w:proofErr w:type="spellStart"/>
      <w:proofErr w:type="gramStart"/>
      <w:r w:rsidRPr="00CA159C">
        <w:rPr>
          <w:lang w:val="en-US"/>
        </w:rPr>
        <w:t>appSettings</w:t>
      </w:r>
      <w:proofErr w:type="spellEnd"/>
      <w:proofErr w:type="gramEnd"/>
      <w:r w:rsidRPr="00CA159C">
        <w:rPr>
          <w:lang w:val="en-US"/>
        </w:rPr>
        <w:t>&gt;</w:t>
      </w:r>
    </w:p>
    <w:p w14:paraId="4B2477D3" w14:textId="77777777" w:rsidR="008A40BF" w:rsidRPr="00CA159C" w:rsidRDefault="008A40BF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&lt;add key="</w:t>
      </w:r>
      <w:proofErr w:type="spellStart"/>
      <w:r w:rsidRPr="00CA159C">
        <w:rPr>
          <w:lang w:val="en-US"/>
        </w:rPr>
        <w:t>recipesFileName</w:t>
      </w:r>
      <w:proofErr w:type="spellEnd"/>
      <w:r w:rsidRPr="00CA159C">
        <w:rPr>
          <w:lang w:val="en-US"/>
        </w:rPr>
        <w:t>" value="T:\Recipes.dat" /&gt;</w:t>
      </w:r>
    </w:p>
    <w:p w14:paraId="17AEC423" w14:textId="5115C2C7" w:rsidR="008A40BF" w:rsidRPr="00CA159C" w:rsidRDefault="008A40BF" w:rsidP="00CA159C">
      <w:pPr>
        <w:ind w:firstLine="567"/>
      </w:pPr>
      <w:r w:rsidRPr="00CA159C">
        <w:rPr>
          <w:lang w:val="en-US"/>
        </w:rPr>
        <w:t xml:space="preserve">  </w:t>
      </w:r>
      <w:r w:rsidRPr="00CA159C">
        <w:t>&lt;/</w:t>
      </w:r>
      <w:proofErr w:type="spellStart"/>
      <w:r w:rsidRPr="00CA159C">
        <w:t>appSettings</w:t>
      </w:r>
      <w:proofErr w:type="spellEnd"/>
      <w:r w:rsidRPr="00CA159C">
        <w:t>&gt;</w:t>
      </w:r>
    </w:p>
    <w:p w14:paraId="2FD44D54" w14:textId="77777777" w:rsidR="00A43C36" w:rsidRPr="00CA159C" w:rsidRDefault="00A43C36" w:rsidP="00CA159C">
      <w:pPr>
        <w:ind w:firstLine="567"/>
      </w:pPr>
    </w:p>
    <w:p w14:paraId="460D96D1" w14:textId="77777777" w:rsidR="00CA159C" w:rsidRDefault="00CA159C" w:rsidP="00CA159C">
      <w:pPr>
        <w:ind w:firstLine="567"/>
      </w:pPr>
      <w:bookmarkStart w:id="6" w:name="_Toc54346485"/>
    </w:p>
    <w:p w14:paraId="125FAC17" w14:textId="77777777" w:rsidR="00CA159C" w:rsidRDefault="00CA159C" w:rsidP="00CA159C">
      <w:pPr>
        <w:ind w:firstLine="567"/>
      </w:pPr>
    </w:p>
    <w:p w14:paraId="7B59B1DD" w14:textId="77777777" w:rsidR="00CA159C" w:rsidRDefault="00CA159C" w:rsidP="00CA159C">
      <w:pPr>
        <w:ind w:firstLine="567"/>
      </w:pPr>
    </w:p>
    <w:p w14:paraId="3B095E60" w14:textId="77777777" w:rsidR="00CA159C" w:rsidRDefault="00CA159C" w:rsidP="00CA159C">
      <w:pPr>
        <w:ind w:firstLine="567"/>
      </w:pPr>
    </w:p>
    <w:p w14:paraId="717662B6" w14:textId="77777777" w:rsidR="00CA159C" w:rsidRDefault="00CA159C" w:rsidP="00CA159C">
      <w:pPr>
        <w:ind w:firstLine="567"/>
      </w:pPr>
    </w:p>
    <w:p w14:paraId="65B5D826" w14:textId="77777777" w:rsidR="00CA159C" w:rsidRDefault="00CA159C" w:rsidP="00CA159C">
      <w:pPr>
        <w:ind w:firstLine="567"/>
      </w:pPr>
    </w:p>
    <w:p w14:paraId="0C3229B6" w14:textId="77777777" w:rsidR="00CA159C" w:rsidRDefault="00CA159C" w:rsidP="00CA159C">
      <w:pPr>
        <w:ind w:firstLine="567"/>
      </w:pPr>
    </w:p>
    <w:p w14:paraId="7B76E0EA" w14:textId="77777777" w:rsidR="00CA159C" w:rsidRDefault="00CA159C" w:rsidP="00CA159C">
      <w:pPr>
        <w:ind w:firstLine="567"/>
      </w:pPr>
    </w:p>
    <w:p w14:paraId="1A9F5AE2" w14:textId="77777777" w:rsidR="00CA159C" w:rsidRDefault="00CA159C" w:rsidP="00CA159C">
      <w:pPr>
        <w:ind w:firstLine="567"/>
      </w:pPr>
    </w:p>
    <w:p w14:paraId="0A32D136" w14:textId="335A62D4" w:rsidR="003C6F0C" w:rsidRPr="00CA159C" w:rsidRDefault="00A43C36" w:rsidP="00CA159C">
      <w:pPr>
        <w:ind w:firstLine="567"/>
      </w:pPr>
      <w:r w:rsidRPr="00CA159C">
        <w:lastRenderedPageBreak/>
        <w:t>С</w:t>
      </w:r>
      <w:r w:rsidR="003C6F0C" w:rsidRPr="00CA159C">
        <w:t>криншоты приложения</w:t>
      </w:r>
      <w:bookmarkEnd w:id="6"/>
    </w:p>
    <w:p w14:paraId="56B97E9B" w14:textId="2204BC7E" w:rsidR="00A43C36" w:rsidRPr="00CA159C" w:rsidRDefault="006C3A4C" w:rsidP="00CA159C">
      <w:pPr>
        <w:ind w:firstLine="567"/>
      </w:pPr>
      <w:r>
        <w:pict w14:anchorId="5246E864">
          <v:shape id="_x0000_i1030" type="#_x0000_t75" style="width:496pt;height:294.65pt">
            <v:imagedata r:id="rId10" o:title="1"/>
          </v:shape>
        </w:pict>
      </w:r>
    </w:p>
    <w:p w14:paraId="6EA0AB89" w14:textId="4645FC23" w:rsidR="00127F20" w:rsidRPr="00CA159C" w:rsidRDefault="00127F20" w:rsidP="00CA159C">
      <w:pPr>
        <w:ind w:firstLine="567"/>
      </w:pPr>
      <w:r w:rsidRPr="00CA159C">
        <w:t>Рисунок 1.1 – Главное меню приложения</w:t>
      </w:r>
    </w:p>
    <w:p w14:paraId="5BA2A16C" w14:textId="77777777" w:rsidR="006C3A4C" w:rsidRDefault="006C3A4C" w:rsidP="006C3A4C">
      <w:pPr>
        <w:ind w:firstLine="0"/>
      </w:pPr>
    </w:p>
    <w:p w14:paraId="5F8C9D7B" w14:textId="58D631F8" w:rsidR="004B4E2B" w:rsidRPr="00CA159C" w:rsidRDefault="006C3A4C" w:rsidP="006C3A4C">
      <w:pPr>
        <w:ind w:firstLine="567"/>
      </w:pPr>
      <w:r>
        <w:pict w14:anchorId="6437CB52">
          <v:shape id="_x0000_i1031" type="#_x0000_t75" style="width:476.65pt;height:283.35pt">
            <v:imagedata r:id="rId11" o:title="2"/>
          </v:shape>
        </w:pict>
      </w:r>
    </w:p>
    <w:p w14:paraId="647DC5FB" w14:textId="1F7465FE" w:rsidR="004B4E2B" w:rsidRPr="00CA159C" w:rsidRDefault="004B4E2B" w:rsidP="00CA159C">
      <w:pPr>
        <w:ind w:firstLine="567"/>
      </w:pPr>
      <w:r w:rsidRPr="00CA159C">
        <w:t>Рисунок 1.</w:t>
      </w:r>
      <w:r w:rsidR="006C3A4C">
        <w:t>2</w:t>
      </w:r>
      <w:r w:rsidRPr="00CA159C">
        <w:t xml:space="preserve"> – Вкладка создания ингредиентов</w:t>
      </w:r>
      <w:r w:rsidR="006C3A4C">
        <w:rPr>
          <w:lang w:val="en-US"/>
        </w:rPr>
        <w:t>/</w:t>
      </w:r>
      <w:r w:rsidR="006C3A4C">
        <w:t>категорий</w:t>
      </w:r>
      <w:bookmarkStart w:id="7" w:name="_GoBack"/>
      <w:bookmarkEnd w:id="7"/>
      <w:r w:rsidRPr="00CA159C">
        <w:t>.</w:t>
      </w:r>
    </w:p>
    <w:p w14:paraId="31CEC58F" w14:textId="77777777" w:rsidR="004B4E2B" w:rsidRPr="00CA159C" w:rsidRDefault="004B4E2B" w:rsidP="00CA159C">
      <w:pPr>
        <w:ind w:firstLine="567"/>
      </w:pPr>
    </w:p>
    <w:p w14:paraId="6C7BDE15" w14:textId="72EC8191" w:rsidR="00127F20" w:rsidRPr="00CA159C" w:rsidRDefault="00321AD0" w:rsidP="00CA159C">
      <w:pPr>
        <w:ind w:firstLine="567"/>
      </w:pPr>
      <w:r>
        <w:lastRenderedPageBreak/>
        <w:pict w14:anchorId="00343BC4">
          <v:shape id="_x0000_i1026" type="#_x0000_t75" style="width:496pt;height:190.65pt">
            <v:imagedata r:id="rId12" o:title="4"/>
          </v:shape>
        </w:pict>
      </w:r>
    </w:p>
    <w:p w14:paraId="22DBEA23" w14:textId="7DD2C3F9" w:rsidR="003C06C3" w:rsidRPr="00CA159C" w:rsidRDefault="003C06C3" w:rsidP="00CA159C">
      <w:pPr>
        <w:ind w:firstLine="567"/>
      </w:pPr>
    </w:p>
    <w:p w14:paraId="3A1E0069" w14:textId="3519A762" w:rsidR="00127F20" w:rsidRPr="00CA159C" w:rsidRDefault="00127F20" w:rsidP="00CA159C">
      <w:pPr>
        <w:ind w:firstLine="567"/>
      </w:pPr>
      <w:r w:rsidRPr="00CA159C">
        <w:t xml:space="preserve">Рисунок 1.3 – </w:t>
      </w:r>
      <w:r w:rsidR="004B4E2B" w:rsidRPr="00CA159C">
        <w:t>Редактор создания рецептов.</w:t>
      </w:r>
    </w:p>
    <w:p w14:paraId="53F35C05" w14:textId="28CAC732" w:rsidR="00127F20" w:rsidRPr="00CA159C" w:rsidRDefault="00321AD0" w:rsidP="00CA159C">
      <w:pPr>
        <w:ind w:firstLine="567"/>
      </w:pPr>
      <w:r>
        <w:pict w14:anchorId="064883E9">
          <v:shape id="_x0000_i1027" type="#_x0000_t75" style="width:165.35pt;height:251.35pt">
            <v:imagedata r:id="rId13" o:title="5"/>
          </v:shape>
        </w:pict>
      </w:r>
    </w:p>
    <w:p w14:paraId="6CDF7A87" w14:textId="19B52FC1" w:rsidR="003C06C3" w:rsidRPr="00CA159C" w:rsidRDefault="003C06C3" w:rsidP="00CA159C">
      <w:pPr>
        <w:ind w:firstLine="567"/>
      </w:pPr>
    </w:p>
    <w:p w14:paraId="7CD7C263" w14:textId="43498866" w:rsidR="00127F20" w:rsidRPr="00CA159C" w:rsidRDefault="004B4E2B" w:rsidP="00CA159C">
      <w:pPr>
        <w:ind w:firstLine="567"/>
      </w:pPr>
      <w:r w:rsidRPr="00CA159C">
        <w:t>Рисунок 1.4 – Окно выбора ингредиентов в редакторе рецептов.</w:t>
      </w:r>
    </w:p>
    <w:p w14:paraId="00FB1F3A" w14:textId="77777777" w:rsidR="00127F20" w:rsidRPr="00CA159C" w:rsidRDefault="00127F20" w:rsidP="00CA159C">
      <w:pPr>
        <w:ind w:firstLine="567"/>
      </w:pPr>
    </w:p>
    <w:p w14:paraId="727E1B94" w14:textId="10A2B998" w:rsidR="005A5FD0" w:rsidRPr="00CA159C" w:rsidRDefault="00657B8F" w:rsidP="00CA159C">
      <w:pPr>
        <w:ind w:firstLine="567"/>
        <w:rPr>
          <w:b/>
        </w:rPr>
      </w:pPr>
      <w:bookmarkStart w:id="8" w:name="_Toc54346486"/>
      <w:r w:rsidRPr="00CA159C">
        <w:rPr>
          <w:b/>
        </w:rPr>
        <w:t>Задание “</w:t>
      </w:r>
      <w:r w:rsidR="005A5FD0" w:rsidRPr="00CA159C">
        <w:rPr>
          <w:b/>
        </w:rPr>
        <w:t>Лабиринт</w:t>
      </w:r>
      <w:r w:rsidRPr="00CA159C">
        <w:rPr>
          <w:b/>
        </w:rPr>
        <w:t>”</w:t>
      </w:r>
      <w:bookmarkEnd w:id="8"/>
    </w:p>
    <w:p w14:paraId="0112ABF8" w14:textId="670CCC08" w:rsidR="005A5FD0" w:rsidRPr="00CA159C" w:rsidRDefault="005A5FD0" w:rsidP="00CA159C">
      <w:pPr>
        <w:ind w:firstLine="567"/>
      </w:pPr>
      <w:bookmarkStart w:id="9" w:name="_Toc54346487"/>
      <w:r w:rsidRPr="00CA159C">
        <w:t>Постановка задачи</w:t>
      </w:r>
      <w:bookmarkEnd w:id="9"/>
    </w:p>
    <w:p w14:paraId="32F2C032" w14:textId="77777777" w:rsidR="005A5FD0" w:rsidRPr="00CA159C" w:rsidRDefault="005A5FD0" w:rsidP="00CA159C">
      <w:pPr>
        <w:ind w:firstLine="567"/>
      </w:pPr>
      <w:r w:rsidRPr="00CA159C">
        <w:t xml:space="preserve">Сгенерировать и показать лабиринт, используя </w:t>
      </w:r>
      <w:proofErr w:type="spellStart"/>
      <w:r w:rsidRPr="00CA159C">
        <w:t>рандомизированную</w:t>
      </w:r>
      <w:proofErr w:type="spellEnd"/>
      <w:r w:rsidRPr="00CA159C">
        <w:t xml:space="preserve"> версию алгоритма Прима:</w:t>
      </w:r>
    </w:p>
    <w:p w14:paraId="25C40B6B" w14:textId="77777777" w:rsidR="005A5FD0" w:rsidRPr="00CA159C" w:rsidRDefault="005A5FD0" w:rsidP="00CA159C">
      <w:pPr>
        <w:ind w:firstLine="567"/>
      </w:pPr>
      <w:r w:rsidRPr="00CA159C">
        <w:t>Начните с поля, все клетки которого разделены стенами.</w:t>
      </w:r>
    </w:p>
    <w:p w14:paraId="6CF6C5C2" w14:textId="77777777" w:rsidR="005A5FD0" w:rsidRPr="00CA159C" w:rsidRDefault="005A5FD0" w:rsidP="00CA159C">
      <w:pPr>
        <w:ind w:firstLine="567"/>
      </w:pPr>
      <w:r w:rsidRPr="00CA159C">
        <w:lastRenderedPageBreak/>
        <w:t>Выберите клетку, отметьте её как часть лабиринта. Добавьте стены клетки в список стен</w:t>
      </w:r>
    </w:p>
    <w:p w14:paraId="520DA507" w14:textId="77777777" w:rsidR="005A5FD0" w:rsidRPr="00CA159C" w:rsidRDefault="005A5FD0" w:rsidP="00CA159C">
      <w:pPr>
        <w:ind w:firstLine="567"/>
      </w:pPr>
      <w:r w:rsidRPr="00CA159C">
        <w:t>Пока в списке есть стены:</w:t>
      </w:r>
    </w:p>
    <w:p w14:paraId="7080D9A1" w14:textId="77777777" w:rsidR="005A5FD0" w:rsidRPr="00CA159C" w:rsidRDefault="005A5FD0" w:rsidP="00CA159C">
      <w:pPr>
        <w:ind w:firstLine="567"/>
      </w:pPr>
      <w:r w:rsidRPr="00CA159C">
        <w:t>Выберите случайную стену из списка. Если посещена только одна из двух клеток, которые разделяет стена, то</w:t>
      </w:r>
    </w:p>
    <w:p w14:paraId="1A29D865" w14:textId="77777777" w:rsidR="005A5FD0" w:rsidRPr="00CA159C" w:rsidRDefault="005A5FD0" w:rsidP="00CA159C">
      <w:pPr>
        <w:ind w:firstLine="567"/>
      </w:pPr>
      <w:r w:rsidRPr="00CA159C">
        <w:t xml:space="preserve">Сделайте стену проходом и отметьте </w:t>
      </w:r>
      <w:proofErr w:type="spellStart"/>
      <w:r w:rsidRPr="00CA159C">
        <w:t>непосещенную</w:t>
      </w:r>
      <w:proofErr w:type="spellEnd"/>
      <w:r w:rsidRPr="00CA159C">
        <w:t xml:space="preserve"> клетку как часть лабиринта.</w:t>
      </w:r>
    </w:p>
    <w:p w14:paraId="525F6B8A" w14:textId="77777777" w:rsidR="005A5FD0" w:rsidRPr="00CA159C" w:rsidRDefault="005A5FD0" w:rsidP="00CA159C">
      <w:pPr>
        <w:ind w:firstLine="567"/>
      </w:pPr>
      <w:r w:rsidRPr="00CA159C">
        <w:t>Добавьте соседние стены клетки в список стен.</w:t>
      </w:r>
    </w:p>
    <w:p w14:paraId="31AD6699" w14:textId="273B6A0E" w:rsidR="005A5FD0" w:rsidRPr="00CA159C" w:rsidRDefault="005A5FD0" w:rsidP="00CA159C">
      <w:pPr>
        <w:ind w:firstLine="567"/>
      </w:pPr>
      <w:r w:rsidRPr="00CA159C">
        <w:t>Уберите стену из списка.</w:t>
      </w:r>
    </w:p>
    <w:p w14:paraId="2D6058E7" w14:textId="05840891" w:rsidR="00010646" w:rsidRPr="00CA159C" w:rsidRDefault="00010646" w:rsidP="00CA159C">
      <w:pPr>
        <w:ind w:firstLine="567"/>
      </w:pPr>
      <w:r w:rsidRPr="00CA159C">
        <w:t>Модифицированная версия. Хотя классический алгоритм Прима использует список стен, для создания лабиринта можно использовать список соседних клеток. Если случайно выбранная клетка имеет несколько стен, которые соединяют её с существующим лабиринтом, выберите одну из стен случайным образом</w:t>
      </w:r>
      <w:r w:rsidR="00233D4F" w:rsidRPr="00CA159C">
        <w:t>. Такой лабиринт будет ветвиться немного больше, чем основная на стенах версия.</w:t>
      </w:r>
    </w:p>
    <w:p w14:paraId="3549443F" w14:textId="3F6F74FC" w:rsidR="00233D4F" w:rsidRPr="00CA159C" w:rsidRDefault="00233D4F" w:rsidP="00CA159C">
      <w:pPr>
        <w:ind w:firstLine="567"/>
      </w:pPr>
      <w:r w:rsidRPr="00CA159C">
        <w:t>Для сгенерированного лабиринта предусмотреть возможность сохранения в файл в текстовом и графическом виде. Также предусмотреть возможность пошаговой генерации.</w:t>
      </w:r>
    </w:p>
    <w:p w14:paraId="6021A476" w14:textId="1CD86755" w:rsidR="00EB3237" w:rsidRPr="00CA159C" w:rsidRDefault="00EB3237" w:rsidP="00CA159C">
      <w:pPr>
        <w:ind w:firstLine="567"/>
      </w:pPr>
      <w:bookmarkStart w:id="10" w:name="_Toc54346488"/>
      <w:r w:rsidRPr="00CA159C">
        <w:t>Используемые средства и технологии</w:t>
      </w:r>
      <w:bookmarkEnd w:id="10"/>
    </w:p>
    <w:p w14:paraId="3A18E18F" w14:textId="770299F4" w:rsidR="00B86C0D" w:rsidRPr="00CA159C" w:rsidRDefault="00B86C0D" w:rsidP="00CA159C">
      <w:pPr>
        <w:ind w:firstLine="567"/>
      </w:pPr>
      <w:r w:rsidRPr="00CA159C">
        <w:t xml:space="preserve">Данное приложение разрабатывалось на объектно-ориентированном языке программирования C#. Для создания графических интерфейсов с помощью платформы .NET применялась технология – </w:t>
      </w:r>
      <w:proofErr w:type="spellStart"/>
      <w:r w:rsidRPr="00CA159C">
        <w:t>Command</w:t>
      </w:r>
      <w:proofErr w:type="spellEnd"/>
      <w:r w:rsidRPr="00CA159C">
        <w:t xml:space="preserve"> </w:t>
      </w:r>
      <w:proofErr w:type="spellStart"/>
      <w:r w:rsidRPr="00CA159C">
        <w:t>line</w:t>
      </w:r>
      <w:proofErr w:type="spellEnd"/>
      <w:r w:rsidRPr="00CA159C">
        <w:t xml:space="preserve"> </w:t>
      </w:r>
      <w:proofErr w:type="spellStart"/>
      <w:r w:rsidRPr="00CA159C">
        <w:t>Interface</w:t>
      </w:r>
      <w:proofErr w:type="spellEnd"/>
      <w:r w:rsidRPr="00CA159C">
        <w:t>. При реализации следовали принципам ООП и SOLID.</w:t>
      </w:r>
      <w:r w:rsidR="002A3A1E" w:rsidRPr="00CA159C">
        <w:t xml:space="preserve"> </w:t>
      </w:r>
    </w:p>
    <w:p w14:paraId="19AB4BB6" w14:textId="77777777" w:rsidR="00D831D3" w:rsidRPr="00CA159C" w:rsidRDefault="00D831D3" w:rsidP="00CA159C">
      <w:pPr>
        <w:ind w:firstLine="567"/>
      </w:pPr>
    </w:p>
    <w:p w14:paraId="6D8EC41A" w14:textId="12621AD6" w:rsidR="00D831D3" w:rsidRPr="00CA159C" w:rsidRDefault="00D831D3" w:rsidP="00CA159C">
      <w:pPr>
        <w:ind w:firstLine="567"/>
      </w:pPr>
      <w:bookmarkStart w:id="11" w:name="_Toc54346489"/>
      <w:r w:rsidRPr="00CA159C">
        <w:t>Структура проекта</w:t>
      </w:r>
      <w:bookmarkEnd w:id="11"/>
    </w:p>
    <w:p w14:paraId="3BF66332" w14:textId="77777777" w:rsidR="00D831D3" w:rsidRPr="00CA159C" w:rsidRDefault="00D831D3" w:rsidP="00CA159C">
      <w:pPr>
        <w:ind w:firstLine="567"/>
      </w:pPr>
      <w:r w:rsidRPr="00CA159C">
        <w:t>Классы:</w:t>
      </w:r>
    </w:p>
    <w:p w14:paraId="1F3AF119" w14:textId="0ED26882" w:rsidR="00D831D3" w:rsidRPr="00CA159C" w:rsidRDefault="00720A8E" w:rsidP="00CA159C">
      <w:pPr>
        <w:ind w:firstLine="567"/>
      </w:pPr>
      <w:proofErr w:type="spellStart"/>
      <w:r w:rsidRPr="00CA159C">
        <w:t>Cell</w:t>
      </w:r>
      <w:proofErr w:type="spellEnd"/>
    </w:p>
    <w:p w14:paraId="390000D2" w14:textId="4A431765" w:rsidR="00720A8E" w:rsidRPr="00CA159C" w:rsidRDefault="004B4E2B" w:rsidP="00CA159C">
      <w:pPr>
        <w:ind w:firstLine="567"/>
      </w:pPr>
      <w:r w:rsidRPr="00CA159C">
        <w:t>Структура</w:t>
      </w:r>
      <w:r w:rsidR="00720A8E" w:rsidRPr="00CA159C">
        <w:t xml:space="preserve">, ролью которой выступает создания </w:t>
      </w:r>
      <w:r w:rsidRPr="00CA159C">
        <w:t>ячейки</w:t>
      </w:r>
      <w:r w:rsidR="00720A8E" w:rsidRPr="00CA159C">
        <w:t>. Предназначен для взаимодействия с классом “</w:t>
      </w:r>
      <w:proofErr w:type="spellStart"/>
      <w:r w:rsidR="00720A8E" w:rsidRPr="00CA159C">
        <w:t>Maze</w:t>
      </w:r>
      <w:proofErr w:type="spellEnd"/>
      <w:r w:rsidR="00720A8E" w:rsidRPr="00CA159C">
        <w:t>”</w:t>
      </w:r>
    </w:p>
    <w:p w14:paraId="1DE0540C" w14:textId="79275FE6" w:rsidR="00720A8E" w:rsidRPr="00CA159C" w:rsidRDefault="00720A8E" w:rsidP="00CA159C">
      <w:pPr>
        <w:ind w:firstLine="567"/>
      </w:pPr>
      <w:proofErr w:type="spellStart"/>
      <w:r w:rsidRPr="00CA159C">
        <w:t>Maze</w:t>
      </w:r>
      <w:proofErr w:type="spellEnd"/>
    </w:p>
    <w:p w14:paraId="596FC39F" w14:textId="7AC9DD66" w:rsidR="004B4E2B" w:rsidRPr="00CA159C" w:rsidRDefault="00720A8E" w:rsidP="00CA159C">
      <w:pPr>
        <w:ind w:firstLine="567"/>
      </w:pPr>
      <w:r w:rsidRPr="00CA159C">
        <w:t xml:space="preserve">Класс </w:t>
      </w:r>
      <w:r w:rsidR="004B4E2B" w:rsidRPr="00CA159C">
        <w:t>лабиринта</w:t>
      </w:r>
      <w:r w:rsidR="00495990" w:rsidRPr="00CA159C">
        <w:t>.</w:t>
      </w:r>
    </w:p>
    <w:p w14:paraId="735EE494" w14:textId="77777777" w:rsidR="004B4E2B" w:rsidRPr="00CA159C" w:rsidRDefault="004B4E2B" w:rsidP="00CA159C">
      <w:pPr>
        <w:ind w:firstLine="567"/>
      </w:pPr>
      <w:proofErr w:type="spellStart"/>
      <w:r w:rsidRPr="00CA159C">
        <w:lastRenderedPageBreak/>
        <w:t>class</w:t>
      </w:r>
      <w:proofErr w:type="spellEnd"/>
      <w:r w:rsidRPr="00CA159C">
        <w:t xml:space="preserve"> </w:t>
      </w:r>
      <w:proofErr w:type="spellStart"/>
      <w:r w:rsidRPr="00CA159C">
        <w:t>Maze</w:t>
      </w:r>
      <w:proofErr w:type="spellEnd"/>
    </w:p>
    <w:p w14:paraId="1A740305" w14:textId="77777777" w:rsidR="004B4E2B" w:rsidRPr="00CA159C" w:rsidRDefault="004B4E2B" w:rsidP="00CA159C">
      <w:pPr>
        <w:ind w:firstLine="567"/>
      </w:pPr>
      <w:r w:rsidRPr="00CA159C">
        <w:t xml:space="preserve">    {</w:t>
      </w:r>
    </w:p>
    <w:p w14:paraId="6FA49707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t xml:space="preserve">        </w:t>
      </w:r>
      <w:proofErr w:type="gramStart"/>
      <w:r w:rsidRPr="00CA159C">
        <w:rPr>
          <w:lang w:val="en-US"/>
        </w:rPr>
        <w:t>public</w:t>
      </w:r>
      <w:proofErr w:type="gramEnd"/>
      <w:r w:rsidRPr="00CA159C">
        <w:rPr>
          <w:lang w:val="en-US"/>
        </w:rPr>
        <w:t xml:space="preserve"> </w:t>
      </w:r>
      <w:proofErr w:type="spellStart"/>
      <w:r w:rsidRPr="00CA159C">
        <w:rPr>
          <w:lang w:val="en-US"/>
        </w:rPr>
        <w:t>readonly</w:t>
      </w:r>
      <w:proofErr w:type="spellEnd"/>
      <w:r w:rsidRPr="00CA159C">
        <w:rPr>
          <w:lang w:val="en-US"/>
        </w:rPr>
        <w:t xml:space="preserve"> Cell[,] _cells;</w:t>
      </w:r>
    </w:p>
    <w:p w14:paraId="1842DAEF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</w:t>
      </w:r>
      <w:proofErr w:type="gramStart"/>
      <w:r w:rsidRPr="00CA159C">
        <w:rPr>
          <w:lang w:val="en-US"/>
        </w:rPr>
        <w:t>public</w:t>
      </w:r>
      <w:proofErr w:type="gramEnd"/>
      <w:r w:rsidRPr="00CA159C">
        <w:rPr>
          <w:lang w:val="en-US"/>
        </w:rPr>
        <w:t xml:space="preserve"> </w:t>
      </w:r>
      <w:proofErr w:type="spellStart"/>
      <w:r w:rsidRPr="00CA159C">
        <w:rPr>
          <w:lang w:val="en-US"/>
        </w:rPr>
        <w:t>int</w:t>
      </w:r>
      <w:proofErr w:type="spellEnd"/>
      <w:r w:rsidRPr="00CA159C">
        <w:rPr>
          <w:lang w:val="en-US"/>
        </w:rPr>
        <w:t xml:space="preserve"> _width;</w:t>
      </w:r>
    </w:p>
    <w:p w14:paraId="57D5D22C" w14:textId="77777777" w:rsidR="004B4E2B" w:rsidRPr="00CA159C" w:rsidRDefault="004B4E2B" w:rsidP="00CA159C">
      <w:pPr>
        <w:ind w:firstLine="567"/>
      </w:pPr>
      <w:r w:rsidRPr="00CA159C">
        <w:rPr>
          <w:lang w:val="en-US"/>
        </w:rPr>
        <w:t xml:space="preserve">        </w:t>
      </w:r>
      <w:proofErr w:type="spellStart"/>
      <w:r w:rsidRPr="00CA159C">
        <w:t>public</w:t>
      </w:r>
      <w:proofErr w:type="spellEnd"/>
      <w:r w:rsidRPr="00CA159C">
        <w:t xml:space="preserve"> </w:t>
      </w:r>
      <w:proofErr w:type="spellStart"/>
      <w:r w:rsidRPr="00CA159C">
        <w:t>int</w:t>
      </w:r>
      <w:proofErr w:type="spellEnd"/>
      <w:r w:rsidRPr="00CA159C">
        <w:t xml:space="preserve"> _</w:t>
      </w:r>
      <w:proofErr w:type="spellStart"/>
      <w:r w:rsidRPr="00CA159C">
        <w:t>height</w:t>
      </w:r>
      <w:proofErr w:type="spellEnd"/>
      <w:r w:rsidRPr="00CA159C">
        <w:t>;</w:t>
      </w:r>
    </w:p>
    <w:p w14:paraId="40ECC989" w14:textId="77777777" w:rsidR="004B4E2B" w:rsidRPr="006C3A4C" w:rsidRDefault="004B4E2B" w:rsidP="00CA159C">
      <w:pPr>
        <w:ind w:firstLine="567"/>
        <w:rPr>
          <w:lang w:val="en-US"/>
        </w:rPr>
      </w:pPr>
      <w:r w:rsidRPr="00CA159C">
        <w:t xml:space="preserve">        </w:t>
      </w:r>
      <w:proofErr w:type="gramStart"/>
      <w:r w:rsidRPr="006C3A4C">
        <w:rPr>
          <w:lang w:val="en-US"/>
        </w:rPr>
        <w:t>public</w:t>
      </w:r>
      <w:proofErr w:type="gramEnd"/>
      <w:r w:rsidRPr="006C3A4C">
        <w:rPr>
          <w:lang w:val="en-US"/>
        </w:rPr>
        <w:t xml:space="preserve"> Stack&lt;Cell&gt; _path = new Stack&lt;Cell&gt;();</w:t>
      </w:r>
    </w:p>
    <w:p w14:paraId="56FC67A8" w14:textId="77777777" w:rsidR="004B4E2B" w:rsidRPr="00CA159C" w:rsidRDefault="004B4E2B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</w:t>
      </w:r>
      <w:proofErr w:type="gramStart"/>
      <w:r w:rsidRPr="00CA159C">
        <w:rPr>
          <w:lang w:val="en-US"/>
        </w:rPr>
        <w:t>public</w:t>
      </w:r>
      <w:proofErr w:type="gramEnd"/>
      <w:r w:rsidRPr="00CA159C">
        <w:rPr>
          <w:lang w:val="en-US"/>
        </w:rPr>
        <w:t xml:space="preserve"> List&lt;Cell&gt; _solve = new List&lt;Cell&gt;();</w:t>
      </w:r>
    </w:p>
    <w:p w14:paraId="2C217E89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</w:t>
      </w:r>
      <w:proofErr w:type="gramStart"/>
      <w:r w:rsidRPr="00CA159C">
        <w:rPr>
          <w:lang w:val="en-US"/>
        </w:rPr>
        <w:t>public</w:t>
      </w:r>
      <w:proofErr w:type="gramEnd"/>
      <w:r w:rsidRPr="00CA159C">
        <w:rPr>
          <w:lang w:val="en-US"/>
        </w:rPr>
        <w:t xml:space="preserve"> List&lt;Cell&gt; _visited = new List&lt;Cell&gt;();</w:t>
      </w:r>
    </w:p>
    <w:p w14:paraId="1C0013D4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</w:t>
      </w:r>
      <w:proofErr w:type="gramStart"/>
      <w:r w:rsidRPr="00CA159C">
        <w:rPr>
          <w:lang w:val="en-US"/>
        </w:rPr>
        <w:t>public</w:t>
      </w:r>
      <w:proofErr w:type="gramEnd"/>
      <w:r w:rsidRPr="00CA159C">
        <w:rPr>
          <w:lang w:val="en-US"/>
        </w:rPr>
        <w:t xml:space="preserve"> List&lt;Cell&gt; _</w:t>
      </w:r>
      <w:proofErr w:type="spellStart"/>
      <w:r w:rsidRPr="00CA159C">
        <w:rPr>
          <w:lang w:val="en-US"/>
        </w:rPr>
        <w:t>neighbours</w:t>
      </w:r>
      <w:proofErr w:type="spellEnd"/>
      <w:r w:rsidRPr="00CA159C">
        <w:rPr>
          <w:lang w:val="en-US"/>
        </w:rPr>
        <w:t xml:space="preserve"> = new List&lt;Cell&gt;();</w:t>
      </w:r>
    </w:p>
    <w:p w14:paraId="4A057F7C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</w:t>
      </w:r>
      <w:proofErr w:type="gramStart"/>
      <w:r w:rsidRPr="00CA159C">
        <w:rPr>
          <w:lang w:val="en-US"/>
        </w:rPr>
        <w:t>public</w:t>
      </w:r>
      <w:proofErr w:type="gramEnd"/>
      <w:r w:rsidRPr="00CA159C">
        <w:rPr>
          <w:lang w:val="en-US"/>
        </w:rPr>
        <w:t xml:space="preserve"> Random </w:t>
      </w:r>
      <w:proofErr w:type="spellStart"/>
      <w:r w:rsidRPr="00CA159C">
        <w:rPr>
          <w:lang w:val="en-US"/>
        </w:rPr>
        <w:t>rnd</w:t>
      </w:r>
      <w:proofErr w:type="spellEnd"/>
      <w:r w:rsidRPr="00CA159C">
        <w:rPr>
          <w:lang w:val="en-US"/>
        </w:rPr>
        <w:t xml:space="preserve"> = new Random();</w:t>
      </w:r>
    </w:p>
    <w:p w14:paraId="4FF89F39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</w:t>
      </w:r>
      <w:proofErr w:type="gramStart"/>
      <w:r w:rsidRPr="00CA159C">
        <w:rPr>
          <w:lang w:val="en-US"/>
        </w:rPr>
        <w:t>public</w:t>
      </w:r>
      <w:proofErr w:type="gramEnd"/>
      <w:r w:rsidRPr="00CA159C">
        <w:rPr>
          <w:lang w:val="en-US"/>
        </w:rPr>
        <w:t xml:space="preserve"> Cell start;</w:t>
      </w:r>
    </w:p>
    <w:p w14:paraId="10012C1F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</w:t>
      </w:r>
      <w:proofErr w:type="gramStart"/>
      <w:r w:rsidRPr="00CA159C">
        <w:rPr>
          <w:lang w:val="en-US"/>
        </w:rPr>
        <w:t>public</w:t>
      </w:r>
      <w:proofErr w:type="gramEnd"/>
      <w:r w:rsidRPr="00CA159C">
        <w:rPr>
          <w:lang w:val="en-US"/>
        </w:rPr>
        <w:t xml:space="preserve"> Cell finish;</w:t>
      </w:r>
    </w:p>
    <w:p w14:paraId="18064FA5" w14:textId="77777777" w:rsidR="004B4E2B" w:rsidRPr="00CA159C" w:rsidRDefault="004B4E2B" w:rsidP="00CA159C">
      <w:pPr>
        <w:ind w:firstLine="567"/>
        <w:rPr>
          <w:lang w:val="en-US"/>
        </w:rPr>
      </w:pPr>
    </w:p>
    <w:p w14:paraId="452A3120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</w:t>
      </w:r>
      <w:proofErr w:type="gramStart"/>
      <w:r w:rsidRPr="00CA159C">
        <w:rPr>
          <w:lang w:val="en-US"/>
        </w:rPr>
        <w:t>public</w:t>
      </w:r>
      <w:proofErr w:type="gramEnd"/>
      <w:r w:rsidRPr="00CA159C">
        <w:rPr>
          <w:lang w:val="en-US"/>
        </w:rPr>
        <w:t xml:space="preserve"> Maze(</w:t>
      </w:r>
      <w:proofErr w:type="spellStart"/>
      <w:r w:rsidRPr="00CA159C">
        <w:rPr>
          <w:lang w:val="en-US"/>
        </w:rPr>
        <w:t>int</w:t>
      </w:r>
      <w:proofErr w:type="spellEnd"/>
      <w:r w:rsidRPr="00CA159C">
        <w:rPr>
          <w:lang w:val="en-US"/>
        </w:rPr>
        <w:t xml:space="preserve"> width, </w:t>
      </w:r>
      <w:proofErr w:type="spellStart"/>
      <w:r w:rsidRPr="00CA159C">
        <w:rPr>
          <w:lang w:val="en-US"/>
        </w:rPr>
        <w:t>int</w:t>
      </w:r>
      <w:proofErr w:type="spellEnd"/>
      <w:r w:rsidRPr="00CA159C">
        <w:rPr>
          <w:lang w:val="en-US"/>
        </w:rPr>
        <w:t xml:space="preserve"> height)</w:t>
      </w:r>
    </w:p>
    <w:p w14:paraId="7EAB7DB3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{</w:t>
      </w:r>
    </w:p>
    <w:p w14:paraId="14023D82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</w:t>
      </w:r>
      <w:proofErr w:type="gramStart"/>
      <w:r w:rsidRPr="00CA159C">
        <w:rPr>
          <w:lang w:val="en-US"/>
        </w:rPr>
        <w:t>start</w:t>
      </w:r>
      <w:proofErr w:type="gramEnd"/>
      <w:r w:rsidRPr="00CA159C">
        <w:rPr>
          <w:lang w:val="en-US"/>
        </w:rPr>
        <w:t xml:space="preserve"> = new Cell(1, 1, true, true);</w:t>
      </w:r>
    </w:p>
    <w:p w14:paraId="34FE52E8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</w:t>
      </w:r>
      <w:proofErr w:type="gramStart"/>
      <w:r w:rsidRPr="00CA159C">
        <w:rPr>
          <w:lang w:val="en-US"/>
        </w:rPr>
        <w:t>finish</w:t>
      </w:r>
      <w:proofErr w:type="gramEnd"/>
      <w:r w:rsidRPr="00CA159C">
        <w:rPr>
          <w:lang w:val="en-US"/>
        </w:rPr>
        <w:t xml:space="preserve"> = new Cell(width - 3, height - 3, true, true);</w:t>
      </w:r>
    </w:p>
    <w:p w14:paraId="1BBF6E58" w14:textId="77777777" w:rsidR="004B4E2B" w:rsidRPr="00CA159C" w:rsidRDefault="004B4E2B" w:rsidP="00CA159C">
      <w:pPr>
        <w:ind w:firstLine="567"/>
        <w:rPr>
          <w:lang w:val="en-US"/>
        </w:rPr>
      </w:pPr>
    </w:p>
    <w:p w14:paraId="19F8D434" w14:textId="77777777" w:rsidR="004B4E2B" w:rsidRPr="00CA159C" w:rsidRDefault="004B4E2B" w:rsidP="00CA159C">
      <w:pPr>
        <w:ind w:firstLine="567"/>
        <w:rPr>
          <w:lang w:val="en-US"/>
        </w:rPr>
      </w:pPr>
    </w:p>
    <w:p w14:paraId="79F18523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_width = width;</w:t>
      </w:r>
    </w:p>
    <w:p w14:paraId="418D7D09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_height = height;</w:t>
      </w:r>
    </w:p>
    <w:p w14:paraId="6C029CB5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_cells = new </w:t>
      </w:r>
      <w:proofErr w:type="gramStart"/>
      <w:r w:rsidRPr="00CA159C">
        <w:rPr>
          <w:lang w:val="en-US"/>
        </w:rPr>
        <w:t>Cell[</w:t>
      </w:r>
      <w:proofErr w:type="gramEnd"/>
      <w:r w:rsidRPr="00CA159C">
        <w:rPr>
          <w:lang w:val="en-US"/>
        </w:rPr>
        <w:t>width, height];</w:t>
      </w:r>
    </w:p>
    <w:p w14:paraId="3B42AECF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</w:t>
      </w:r>
      <w:proofErr w:type="gramStart"/>
      <w:r w:rsidRPr="00CA159C">
        <w:rPr>
          <w:lang w:val="en-US"/>
        </w:rPr>
        <w:t>for</w:t>
      </w:r>
      <w:proofErr w:type="gramEnd"/>
      <w:r w:rsidRPr="00CA159C">
        <w:rPr>
          <w:lang w:val="en-US"/>
        </w:rPr>
        <w:t xml:space="preserve"> (</w:t>
      </w:r>
      <w:proofErr w:type="spellStart"/>
      <w:r w:rsidRPr="00CA159C">
        <w:rPr>
          <w:lang w:val="en-US"/>
        </w:rPr>
        <w:t>var</w:t>
      </w:r>
      <w:proofErr w:type="spellEnd"/>
      <w:r w:rsidRPr="00CA159C">
        <w:rPr>
          <w:lang w:val="en-US"/>
        </w:rPr>
        <w:t xml:space="preserve"> </w:t>
      </w:r>
      <w:proofErr w:type="spellStart"/>
      <w:r w:rsidRPr="00CA159C">
        <w:rPr>
          <w:lang w:val="en-US"/>
        </w:rPr>
        <w:t>i</w:t>
      </w:r>
      <w:proofErr w:type="spellEnd"/>
      <w:r w:rsidRPr="00CA159C">
        <w:rPr>
          <w:lang w:val="en-US"/>
        </w:rPr>
        <w:t xml:space="preserve"> = 0; </w:t>
      </w:r>
      <w:proofErr w:type="spellStart"/>
      <w:r w:rsidRPr="00CA159C">
        <w:rPr>
          <w:lang w:val="en-US"/>
        </w:rPr>
        <w:t>i</w:t>
      </w:r>
      <w:proofErr w:type="spellEnd"/>
      <w:r w:rsidRPr="00CA159C">
        <w:rPr>
          <w:lang w:val="en-US"/>
        </w:rPr>
        <w:t xml:space="preserve"> &lt; width; </w:t>
      </w:r>
      <w:proofErr w:type="spellStart"/>
      <w:r w:rsidRPr="00CA159C">
        <w:rPr>
          <w:lang w:val="en-US"/>
        </w:rPr>
        <w:t>i</w:t>
      </w:r>
      <w:proofErr w:type="spellEnd"/>
      <w:r w:rsidRPr="00CA159C">
        <w:rPr>
          <w:lang w:val="en-US"/>
        </w:rPr>
        <w:t>++)</w:t>
      </w:r>
    </w:p>
    <w:p w14:paraId="08391A23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    </w:t>
      </w:r>
      <w:proofErr w:type="gramStart"/>
      <w:r w:rsidRPr="00CA159C">
        <w:rPr>
          <w:lang w:val="en-US"/>
        </w:rPr>
        <w:t>for</w:t>
      </w:r>
      <w:proofErr w:type="gramEnd"/>
      <w:r w:rsidRPr="00CA159C">
        <w:rPr>
          <w:lang w:val="en-US"/>
        </w:rPr>
        <w:t xml:space="preserve"> (</w:t>
      </w:r>
      <w:proofErr w:type="spellStart"/>
      <w:r w:rsidRPr="00CA159C">
        <w:rPr>
          <w:lang w:val="en-US"/>
        </w:rPr>
        <w:t>var</w:t>
      </w:r>
      <w:proofErr w:type="spellEnd"/>
      <w:r w:rsidRPr="00CA159C">
        <w:rPr>
          <w:lang w:val="en-US"/>
        </w:rPr>
        <w:t xml:space="preserve"> j = 0; j &lt; height; j++)</w:t>
      </w:r>
    </w:p>
    <w:p w14:paraId="11AC6983" w14:textId="77777777" w:rsidR="004B4E2B" w:rsidRPr="00CA159C" w:rsidRDefault="004B4E2B" w:rsidP="00CA159C">
      <w:pPr>
        <w:ind w:firstLine="567"/>
      </w:pPr>
      <w:r w:rsidRPr="00CA159C">
        <w:rPr>
          <w:lang w:val="en-US"/>
        </w:rPr>
        <w:t xml:space="preserve">                    </w:t>
      </w:r>
      <w:proofErr w:type="spellStart"/>
      <w:r w:rsidRPr="00CA159C">
        <w:t>if</w:t>
      </w:r>
      <w:proofErr w:type="spellEnd"/>
      <w:r w:rsidRPr="00CA159C">
        <w:t xml:space="preserve"> ((i % </w:t>
      </w:r>
      <w:proofErr w:type="gramStart"/>
      <w:r w:rsidRPr="00CA159C">
        <w:t>2 !</w:t>
      </w:r>
      <w:proofErr w:type="gramEnd"/>
      <w:r w:rsidRPr="00CA159C">
        <w:t>= 0 &amp;&amp; j % 2 != 0) &amp;&amp; (i &lt; _</w:t>
      </w:r>
      <w:proofErr w:type="spellStart"/>
      <w:r w:rsidRPr="00CA159C">
        <w:t>width</w:t>
      </w:r>
      <w:proofErr w:type="spellEnd"/>
      <w:r w:rsidRPr="00CA159C">
        <w:t xml:space="preserve"> - 1 &amp;&amp; j &lt; _</w:t>
      </w:r>
      <w:proofErr w:type="spellStart"/>
      <w:r w:rsidRPr="00CA159C">
        <w:t>height</w:t>
      </w:r>
      <w:proofErr w:type="spellEnd"/>
      <w:r w:rsidRPr="00CA159C">
        <w:t xml:space="preserve"> - 1)) //если ячейка нечетная по х и по у и не выходит за пределы лабиринта</w:t>
      </w:r>
    </w:p>
    <w:p w14:paraId="1E58944B" w14:textId="77777777" w:rsidR="004B4E2B" w:rsidRPr="00CA159C" w:rsidRDefault="004B4E2B" w:rsidP="00CA159C">
      <w:pPr>
        <w:ind w:firstLine="567"/>
      </w:pPr>
      <w:r w:rsidRPr="00CA159C">
        <w:t xml:space="preserve">                    {</w:t>
      </w:r>
    </w:p>
    <w:p w14:paraId="473DC295" w14:textId="77777777" w:rsidR="004B4E2B" w:rsidRPr="00CA159C" w:rsidRDefault="004B4E2B" w:rsidP="00CA159C">
      <w:pPr>
        <w:ind w:firstLine="567"/>
      </w:pPr>
      <w:r w:rsidRPr="00CA159C">
        <w:t xml:space="preserve">                        _</w:t>
      </w:r>
      <w:proofErr w:type="spellStart"/>
      <w:proofErr w:type="gramStart"/>
      <w:r w:rsidRPr="00CA159C">
        <w:t>cells</w:t>
      </w:r>
      <w:proofErr w:type="spellEnd"/>
      <w:r w:rsidRPr="00CA159C">
        <w:t>[</w:t>
      </w:r>
      <w:proofErr w:type="gramEnd"/>
      <w:r w:rsidRPr="00CA159C">
        <w:t xml:space="preserve">i, j] = </w:t>
      </w:r>
      <w:proofErr w:type="spellStart"/>
      <w:r w:rsidRPr="00CA159C">
        <w:t>new</w:t>
      </w:r>
      <w:proofErr w:type="spellEnd"/>
      <w:r w:rsidRPr="00CA159C">
        <w:t xml:space="preserve"> </w:t>
      </w:r>
      <w:proofErr w:type="spellStart"/>
      <w:r w:rsidRPr="00CA159C">
        <w:t>Cell</w:t>
      </w:r>
      <w:proofErr w:type="spellEnd"/>
      <w:r w:rsidRPr="00CA159C">
        <w:t>(i, j); //то это клетка (по умолчанию)</w:t>
      </w:r>
    </w:p>
    <w:p w14:paraId="275EB6F5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t xml:space="preserve">                    </w:t>
      </w:r>
      <w:r w:rsidRPr="00CA159C">
        <w:rPr>
          <w:lang w:val="en-US"/>
        </w:rPr>
        <w:t>}</w:t>
      </w:r>
    </w:p>
    <w:p w14:paraId="779D8CE6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        </w:t>
      </w:r>
      <w:proofErr w:type="gramStart"/>
      <w:r w:rsidRPr="00CA159C">
        <w:rPr>
          <w:lang w:val="en-US"/>
        </w:rPr>
        <w:t>else</w:t>
      </w:r>
      <w:proofErr w:type="gramEnd"/>
    </w:p>
    <w:p w14:paraId="723340B9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lastRenderedPageBreak/>
        <w:t xml:space="preserve">                    {</w:t>
      </w:r>
    </w:p>
    <w:p w14:paraId="3346EC13" w14:textId="77777777" w:rsidR="004B4E2B" w:rsidRPr="00CA159C" w:rsidRDefault="004B4E2B" w:rsidP="00CA159C">
      <w:pPr>
        <w:ind w:firstLine="567"/>
        <w:rPr>
          <w:lang w:val="en-US"/>
        </w:rPr>
      </w:pPr>
    </w:p>
    <w:p w14:paraId="42DB59E9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            _</w:t>
      </w:r>
      <w:proofErr w:type="gramStart"/>
      <w:r w:rsidRPr="00CA159C">
        <w:rPr>
          <w:lang w:val="en-US"/>
        </w:rPr>
        <w:t>cells[</w:t>
      </w:r>
      <w:proofErr w:type="spellStart"/>
      <w:proofErr w:type="gramEnd"/>
      <w:r w:rsidRPr="00CA159C">
        <w:rPr>
          <w:lang w:val="en-US"/>
        </w:rPr>
        <w:t>i</w:t>
      </w:r>
      <w:proofErr w:type="spellEnd"/>
      <w:r w:rsidRPr="00CA159C">
        <w:rPr>
          <w:lang w:val="en-US"/>
        </w:rPr>
        <w:t>, j] = new Cell(</w:t>
      </w:r>
      <w:proofErr w:type="spellStart"/>
      <w:r w:rsidRPr="00CA159C">
        <w:rPr>
          <w:lang w:val="en-US"/>
        </w:rPr>
        <w:t>i</w:t>
      </w:r>
      <w:proofErr w:type="spellEnd"/>
      <w:r w:rsidRPr="00CA159C">
        <w:rPr>
          <w:lang w:val="en-US"/>
        </w:rPr>
        <w:t>, j, false, false);</w:t>
      </w:r>
    </w:p>
    <w:p w14:paraId="741524A5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        }</w:t>
      </w:r>
    </w:p>
    <w:p w14:paraId="6A2BC872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_</w:t>
      </w:r>
      <w:proofErr w:type="spellStart"/>
      <w:proofErr w:type="gramStart"/>
      <w:r w:rsidRPr="00CA159C">
        <w:rPr>
          <w:lang w:val="en-US"/>
        </w:rPr>
        <w:t>path.Push</w:t>
      </w:r>
      <w:proofErr w:type="spellEnd"/>
      <w:r w:rsidRPr="00CA159C">
        <w:rPr>
          <w:lang w:val="en-US"/>
        </w:rPr>
        <w:t>(</w:t>
      </w:r>
      <w:proofErr w:type="gramEnd"/>
      <w:r w:rsidRPr="00CA159C">
        <w:rPr>
          <w:lang w:val="en-US"/>
        </w:rPr>
        <w:t>start);</w:t>
      </w:r>
    </w:p>
    <w:p w14:paraId="2CB5BD05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_</w:t>
      </w:r>
      <w:proofErr w:type="gramStart"/>
      <w:r w:rsidRPr="00CA159C">
        <w:rPr>
          <w:lang w:val="en-US"/>
        </w:rPr>
        <w:t>cells[</w:t>
      </w:r>
      <w:proofErr w:type="spellStart"/>
      <w:proofErr w:type="gramEnd"/>
      <w:r w:rsidRPr="00CA159C">
        <w:rPr>
          <w:lang w:val="en-US"/>
        </w:rPr>
        <w:t>start.X</w:t>
      </w:r>
      <w:proofErr w:type="spellEnd"/>
      <w:r w:rsidRPr="00CA159C">
        <w:rPr>
          <w:lang w:val="en-US"/>
        </w:rPr>
        <w:t xml:space="preserve">, </w:t>
      </w:r>
      <w:proofErr w:type="spellStart"/>
      <w:r w:rsidRPr="00CA159C">
        <w:rPr>
          <w:lang w:val="en-US"/>
        </w:rPr>
        <w:t>start.Y</w:t>
      </w:r>
      <w:proofErr w:type="spellEnd"/>
      <w:r w:rsidRPr="00CA159C">
        <w:rPr>
          <w:lang w:val="en-US"/>
        </w:rPr>
        <w:t>] = start;</w:t>
      </w:r>
    </w:p>
    <w:p w14:paraId="16C16B66" w14:textId="5321291B" w:rsidR="007E3E5D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}</w:t>
      </w:r>
      <w:r w:rsidR="007E3E5D" w:rsidRPr="00CA159C">
        <w:rPr>
          <w:lang w:val="en-US"/>
        </w:rPr>
        <w:tab/>
      </w:r>
    </w:p>
    <w:p w14:paraId="1171EAC2" w14:textId="11D1DB9F" w:rsidR="004B4E2B" w:rsidRPr="00CA159C" w:rsidRDefault="004B4E2B" w:rsidP="00CA159C">
      <w:pPr>
        <w:ind w:firstLine="567"/>
        <w:rPr>
          <w:lang w:val="en-US"/>
        </w:rPr>
      </w:pPr>
      <w:proofErr w:type="spellStart"/>
      <w:r w:rsidRPr="00CA159C">
        <w:rPr>
          <w:lang w:val="en-US"/>
        </w:rPr>
        <w:t>CreateMaze</w:t>
      </w:r>
      <w:proofErr w:type="spellEnd"/>
    </w:p>
    <w:p w14:paraId="042C48B9" w14:textId="77777777" w:rsidR="00CA159C" w:rsidRPr="006C3A4C" w:rsidRDefault="00CA159C" w:rsidP="00CA159C">
      <w:pPr>
        <w:ind w:firstLine="567"/>
        <w:rPr>
          <w:b/>
          <w:lang w:val="en-US"/>
        </w:rPr>
      </w:pPr>
    </w:p>
    <w:p w14:paraId="31EEA6D1" w14:textId="77777777" w:rsidR="00CA159C" w:rsidRPr="006C3A4C" w:rsidRDefault="00CA159C" w:rsidP="00CA159C">
      <w:pPr>
        <w:ind w:firstLine="567"/>
        <w:rPr>
          <w:b/>
          <w:lang w:val="en-US"/>
        </w:rPr>
      </w:pPr>
    </w:p>
    <w:p w14:paraId="2B826FF3" w14:textId="77777777" w:rsidR="00CA159C" w:rsidRPr="006C3A4C" w:rsidRDefault="00CA159C" w:rsidP="00CA159C">
      <w:pPr>
        <w:ind w:firstLine="567"/>
        <w:rPr>
          <w:b/>
          <w:lang w:val="en-US"/>
        </w:rPr>
      </w:pPr>
    </w:p>
    <w:p w14:paraId="5A47D849" w14:textId="61E121A8" w:rsidR="004B4E2B" w:rsidRPr="00CA159C" w:rsidRDefault="004B4E2B" w:rsidP="00CA159C">
      <w:pPr>
        <w:ind w:firstLine="567"/>
        <w:rPr>
          <w:b/>
          <w:lang w:val="en-US"/>
        </w:rPr>
      </w:pPr>
      <w:r w:rsidRPr="00CA159C">
        <w:rPr>
          <w:b/>
        </w:rPr>
        <w:t>Функция</w:t>
      </w:r>
      <w:r w:rsidRPr="00CA159C">
        <w:rPr>
          <w:b/>
          <w:lang w:val="en-US"/>
        </w:rPr>
        <w:t xml:space="preserve"> </w:t>
      </w:r>
      <w:r w:rsidRPr="00CA159C">
        <w:rPr>
          <w:b/>
        </w:rPr>
        <w:t>создания</w:t>
      </w:r>
      <w:r w:rsidRPr="00CA159C">
        <w:rPr>
          <w:b/>
          <w:lang w:val="en-US"/>
        </w:rPr>
        <w:t xml:space="preserve"> </w:t>
      </w:r>
      <w:r w:rsidRPr="00CA159C">
        <w:rPr>
          <w:b/>
        </w:rPr>
        <w:t>лабиринта</w:t>
      </w:r>
      <w:r w:rsidRPr="00CA159C">
        <w:rPr>
          <w:b/>
          <w:lang w:val="en-US"/>
        </w:rPr>
        <w:t>.</w:t>
      </w:r>
    </w:p>
    <w:p w14:paraId="35463C5B" w14:textId="77777777" w:rsidR="004B4E2B" w:rsidRPr="00CA159C" w:rsidRDefault="004B4E2B" w:rsidP="00CA159C">
      <w:pPr>
        <w:ind w:firstLine="567"/>
        <w:rPr>
          <w:lang w:val="en-US"/>
        </w:rPr>
      </w:pPr>
      <w:proofErr w:type="gramStart"/>
      <w:r w:rsidRPr="00CA159C">
        <w:rPr>
          <w:lang w:val="en-US"/>
        </w:rPr>
        <w:t>public</w:t>
      </w:r>
      <w:proofErr w:type="gramEnd"/>
      <w:r w:rsidRPr="00CA159C">
        <w:rPr>
          <w:lang w:val="en-US"/>
        </w:rPr>
        <w:t xml:space="preserve"> void </w:t>
      </w:r>
      <w:proofErr w:type="spellStart"/>
      <w:r w:rsidRPr="00CA159C">
        <w:rPr>
          <w:lang w:val="en-US"/>
        </w:rPr>
        <w:t>CreateMaze</w:t>
      </w:r>
      <w:proofErr w:type="spellEnd"/>
      <w:r w:rsidRPr="00CA159C">
        <w:rPr>
          <w:lang w:val="en-US"/>
        </w:rPr>
        <w:t>()</w:t>
      </w:r>
    </w:p>
    <w:p w14:paraId="6286315E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{</w:t>
      </w:r>
    </w:p>
    <w:p w14:paraId="5120D9D6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_</w:t>
      </w:r>
      <w:proofErr w:type="gramStart"/>
      <w:r w:rsidRPr="00CA159C">
        <w:rPr>
          <w:lang w:val="en-US"/>
        </w:rPr>
        <w:t>cells[</w:t>
      </w:r>
      <w:proofErr w:type="spellStart"/>
      <w:proofErr w:type="gramEnd"/>
      <w:r w:rsidRPr="00CA159C">
        <w:rPr>
          <w:lang w:val="en-US"/>
        </w:rPr>
        <w:t>start.X</w:t>
      </w:r>
      <w:proofErr w:type="spellEnd"/>
      <w:r w:rsidRPr="00CA159C">
        <w:rPr>
          <w:lang w:val="en-US"/>
        </w:rPr>
        <w:t xml:space="preserve">, </w:t>
      </w:r>
      <w:proofErr w:type="spellStart"/>
      <w:r w:rsidRPr="00CA159C">
        <w:rPr>
          <w:lang w:val="en-US"/>
        </w:rPr>
        <w:t>start.Y</w:t>
      </w:r>
      <w:proofErr w:type="spellEnd"/>
      <w:r w:rsidRPr="00CA159C">
        <w:rPr>
          <w:lang w:val="en-US"/>
        </w:rPr>
        <w:t>] = start;</w:t>
      </w:r>
    </w:p>
    <w:p w14:paraId="7451B5CA" w14:textId="77777777" w:rsidR="004B4E2B" w:rsidRPr="00CA159C" w:rsidRDefault="004B4E2B" w:rsidP="00CA159C">
      <w:pPr>
        <w:ind w:firstLine="567"/>
      </w:pPr>
      <w:r w:rsidRPr="00CA159C">
        <w:rPr>
          <w:lang w:val="en-US"/>
        </w:rPr>
        <w:t xml:space="preserve">            </w:t>
      </w:r>
      <w:proofErr w:type="spellStart"/>
      <w:r w:rsidRPr="00CA159C">
        <w:t>while</w:t>
      </w:r>
      <w:proofErr w:type="spellEnd"/>
      <w:r w:rsidRPr="00CA159C">
        <w:t xml:space="preserve"> (_</w:t>
      </w:r>
      <w:proofErr w:type="spellStart"/>
      <w:proofErr w:type="gramStart"/>
      <w:r w:rsidRPr="00CA159C">
        <w:t>path.Count</w:t>
      </w:r>
      <w:proofErr w:type="spellEnd"/>
      <w:r w:rsidRPr="00CA159C">
        <w:t xml:space="preserve"> !</w:t>
      </w:r>
      <w:proofErr w:type="gramEnd"/>
      <w:r w:rsidRPr="00CA159C">
        <w:t>= 0) //пока в стеке есть клетки ищем соседей и строим путь</w:t>
      </w:r>
    </w:p>
    <w:p w14:paraId="7DB7F86C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t xml:space="preserve">            </w:t>
      </w:r>
      <w:r w:rsidRPr="00CA159C">
        <w:rPr>
          <w:lang w:val="en-US"/>
        </w:rPr>
        <w:t>{</w:t>
      </w:r>
    </w:p>
    <w:p w14:paraId="15C232C2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    _</w:t>
      </w:r>
      <w:proofErr w:type="spellStart"/>
      <w:proofErr w:type="gramStart"/>
      <w:r w:rsidRPr="00CA159C">
        <w:rPr>
          <w:lang w:val="en-US"/>
        </w:rPr>
        <w:t>neighbours.Clear</w:t>
      </w:r>
      <w:proofErr w:type="spellEnd"/>
      <w:r w:rsidRPr="00CA159C">
        <w:rPr>
          <w:lang w:val="en-US"/>
        </w:rPr>
        <w:t>(</w:t>
      </w:r>
      <w:proofErr w:type="gramEnd"/>
      <w:r w:rsidRPr="00CA159C">
        <w:rPr>
          <w:lang w:val="en-US"/>
        </w:rPr>
        <w:t>);</w:t>
      </w:r>
    </w:p>
    <w:p w14:paraId="56220921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    </w:t>
      </w:r>
      <w:proofErr w:type="spellStart"/>
      <w:proofErr w:type="gramStart"/>
      <w:r w:rsidRPr="00CA159C">
        <w:rPr>
          <w:lang w:val="en-US"/>
        </w:rPr>
        <w:t>GetNeighbours</w:t>
      </w:r>
      <w:proofErr w:type="spellEnd"/>
      <w:r w:rsidRPr="00CA159C">
        <w:rPr>
          <w:lang w:val="en-US"/>
        </w:rPr>
        <w:t>(</w:t>
      </w:r>
      <w:proofErr w:type="gramEnd"/>
      <w:r w:rsidRPr="00CA159C">
        <w:rPr>
          <w:lang w:val="en-US"/>
        </w:rPr>
        <w:t>_</w:t>
      </w:r>
      <w:proofErr w:type="spellStart"/>
      <w:r w:rsidRPr="00CA159C">
        <w:rPr>
          <w:lang w:val="en-US"/>
        </w:rPr>
        <w:t>path.Peek</w:t>
      </w:r>
      <w:proofErr w:type="spellEnd"/>
      <w:r w:rsidRPr="00CA159C">
        <w:rPr>
          <w:lang w:val="en-US"/>
        </w:rPr>
        <w:t>());</w:t>
      </w:r>
    </w:p>
    <w:p w14:paraId="72C509DB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    </w:t>
      </w:r>
      <w:proofErr w:type="gramStart"/>
      <w:r w:rsidRPr="00CA159C">
        <w:rPr>
          <w:lang w:val="en-US"/>
        </w:rPr>
        <w:t>if</w:t>
      </w:r>
      <w:proofErr w:type="gramEnd"/>
      <w:r w:rsidRPr="00CA159C">
        <w:rPr>
          <w:lang w:val="en-US"/>
        </w:rPr>
        <w:t xml:space="preserve"> (_</w:t>
      </w:r>
      <w:proofErr w:type="spellStart"/>
      <w:r w:rsidRPr="00CA159C">
        <w:rPr>
          <w:lang w:val="en-US"/>
        </w:rPr>
        <w:t>neighbours.Count</w:t>
      </w:r>
      <w:proofErr w:type="spellEnd"/>
      <w:r w:rsidRPr="00CA159C">
        <w:rPr>
          <w:lang w:val="en-US"/>
        </w:rPr>
        <w:t xml:space="preserve"> != 0)</w:t>
      </w:r>
    </w:p>
    <w:p w14:paraId="0C1812B8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    {</w:t>
      </w:r>
    </w:p>
    <w:p w14:paraId="1292CF93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        Cell </w:t>
      </w:r>
      <w:proofErr w:type="spellStart"/>
      <w:r w:rsidRPr="00CA159C">
        <w:rPr>
          <w:lang w:val="en-US"/>
        </w:rPr>
        <w:t>nextCell</w:t>
      </w:r>
      <w:proofErr w:type="spellEnd"/>
      <w:r w:rsidRPr="00CA159C">
        <w:rPr>
          <w:lang w:val="en-US"/>
        </w:rPr>
        <w:t xml:space="preserve"> = </w:t>
      </w:r>
      <w:proofErr w:type="spellStart"/>
      <w:proofErr w:type="gramStart"/>
      <w:r w:rsidRPr="00CA159C">
        <w:rPr>
          <w:lang w:val="en-US"/>
        </w:rPr>
        <w:t>ChooseNeighbour</w:t>
      </w:r>
      <w:proofErr w:type="spellEnd"/>
      <w:r w:rsidRPr="00CA159C">
        <w:rPr>
          <w:lang w:val="en-US"/>
        </w:rPr>
        <w:t>(</w:t>
      </w:r>
      <w:proofErr w:type="gramEnd"/>
      <w:r w:rsidRPr="00CA159C">
        <w:rPr>
          <w:lang w:val="en-US"/>
        </w:rPr>
        <w:t>_</w:t>
      </w:r>
      <w:proofErr w:type="spellStart"/>
      <w:r w:rsidRPr="00CA159C">
        <w:rPr>
          <w:lang w:val="en-US"/>
        </w:rPr>
        <w:t>neighbours</w:t>
      </w:r>
      <w:proofErr w:type="spellEnd"/>
      <w:r w:rsidRPr="00CA159C">
        <w:rPr>
          <w:lang w:val="en-US"/>
        </w:rPr>
        <w:t>);</w:t>
      </w:r>
    </w:p>
    <w:p w14:paraId="2531ECC2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        </w:t>
      </w:r>
      <w:proofErr w:type="spellStart"/>
      <w:proofErr w:type="gramStart"/>
      <w:r w:rsidRPr="00CA159C">
        <w:rPr>
          <w:lang w:val="en-US"/>
        </w:rPr>
        <w:t>RemoveWall</w:t>
      </w:r>
      <w:proofErr w:type="spellEnd"/>
      <w:r w:rsidRPr="00CA159C">
        <w:rPr>
          <w:lang w:val="en-US"/>
        </w:rPr>
        <w:t>(</w:t>
      </w:r>
      <w:proofErr w:type="gramEnd"/>
      <w:r w:rsidRPr="00CA159C">
        <w:rPr>
          <w:lang w:val="en-US"/>
        </w:rPr>
        <w:t>_</w:t>
      </w:r>
      <w:proofErr w:type="spellStart"/>
      <w:r w:rsidRPr="00CA159C">
        <w:rPr>
          <w:lang w:val="en-US"/>
        </w:rPr>
        <w:t>path.Peek</w:t>
      </w:r>
      <w:proofErr w:type="spellEnd"/>
      <w:r w:rsidRPr="00CA159C">
        <w:rPr>
          <w:lang w:val="en-US"/>
        </w:rPr>
        <w:t xml:space="preserve">(), </w:t>
      </w:r>
      <w:proofErr w:type="spellStart"/>
      <w:r w:rsidRPr="00CA159C">
        <w:rPr>
          <w:lang w:val="en-US"/>
        </w:rPr>
        <w:t>nextCell</w:t>
      </w:r>
      <w:proofErr w:type="spellEnd"/>
      <w:r w:rsidRPr="00CA159C">
        <w:rPr>
          <w:lang w:val="en-US"/>
        </w:rPr>
        <w:t>);</w:t>
      </w:r>
    </w:p>
    <w:p w14:paraId="0754845B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        </w:t>
      </w:r>
      <w:proofErr w:type="spellStart"/>
      <w:r w:rsidRPr="00CA159C">
        <w:rPr>
          <w:lang w:val="en-US"/>
        </w:rPr>
        <w:t>nextCell</w:t>
      </w:r>
      <w:proofErr w:type="spellEnd"/>
      <w:r w:rsidRPr="00CA159C">
        <w:rPr>
          <w:lang w:val="en-US"/>
        </w:rPr>
        <w:t>._</w:t>
      </w:r>
      <w:proofErr w:type="spellStart"/>
      <w:r w:rsidRPr="00CA159C">
        <w:rPr>
          <w:lang w:val="en-US"/>
        </w:rPr>
        <w:t>isVisited</w:t>
      </w:r>
      <w:proofErr w:type="spellEnd"/>
      <w:r w:rsidRPr="00CA159C">
        <w:rPr>
          <w:lang w:val="en-US"/>
        </w:rPr>
        <w:t xml:space="preserve"> = true; //</w:t>
      </w:r>
      <w:r w:rsidRPr="00CA159C">
        <w:t>делаем</w:t>
      </w:r>
      <w:r w:rsidRPr="00CA159C">
        <w:rPr>
          <w:lang w:val="en-US"/>
        </w:rPr>
        <w:t xml:space="preserve"> </w:t>
      </w:r>
      <w:r w:rsidRPr="00CA159C">
        <w:t>текущую</w:t>
      </w:r>
      <w:r w:rsidRPr="00CA159C">
        <w:rPr>
          <w:lang w:val="en-US"/>
        </w:rPr>
        <w:t xml:space="preserve"> </w:t>
      </w:r>
      <w:r w:rsidRPr="00CA159C">
        <w:t>клетку</w:t>
      </w:r>
      <w:r w:rsidRPr="00CA159C">
        <w:rPr>
          <w:lang w:val="en-US"/>
        </w:rPr>
        <w:t xml:space="preserve"> </w:t>
      </w:r>
      <w:r w:rsidRPr="00CA159C">
        <w:t>посещенной</w:t>
      </w:r>
    </w:p>
    <w:p w14:paraId="50663B2C" w14:textId="77777777" w:rsidR="004B4E2B" w:rsidRPr="00CA159C" w:rsidRDefault="004B4E2B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        _</w:t>
      </w:r>
      <w:proofErr w:type="gramStart"/>
      <w:r w:rsidRPr="00CA159C">
        <w:rPr>
          <w:lang w:val="en-US"/>
        </w:rPr>
        <w:t>cells[</w:t>
      </w:r>
      <w:proofErr w:type="spellStart"/>
      <w:proofErr w:type="gramEnd"/>
      <w:r w:rsidRPr="00CA159C">
        <w:rPr>
          <w:lang w:val="en-US"/>
        </w:rPr>
        <w:t>nextCell.X</w:t>
      </w:r>
      <w:proofErr w:type="spellEnd"/>
      <w:r w:rsidRPr="00CA159C">
        <w:rPr>
          <w:lang w:val="en-US"/>
        </w:rPr>
        <w:t xml:space="preserve">, </w:t>
      </w:r>
      <w:proofErr w:type="spellStart"/>
      <w:r w:rsidRPr="00CA159C">
        <w:rPr>
          <w:lang w:val="en-US"/>
        </w:rPr>
        <w:t>nextCell.Y</w:t>
      </w:r>
      <w:proofErr w:type="spellEnd"/>
      <w:r w:rsidRPr="00CA159C">
        <w:rPr>
          <w:lang w:val="en-US"/>
        </w:rPr>
        <w:t>]._</w:t>
      </w:r>
      <w:proofErr w:type="spellStart"/>
      <w:r w:rsidRPr="00CA159C">
        <w:rPr>
          <w:lang w:val="en-US"/>
        </w:rPr>
        <w:t>isVisited</w:t>
      </w:r>
      <w:proofErr w:type="spellEnd"/>
      <w:r w:rsidRPr="00CA159C">
        <w:rPr>
          <w:lang w:val="en-US"/>
        </w:rPr>
        <w:t xml:space="preserve"> = true; //</w:t>
      </w:r>
      <w:r w:rsidRPr="00CA159C">
        <w:t>и</w:t>
      </w:r>
      <w:r w:rsidRPr="00CA159C">
        <w:rPr>
          <w:lang w:val="en-US"/>
        </w:rPr>
        <w:t xml:space="preserve"> </w:t>
      </w:r>
      <w:r w:rsidRPr="00CA159C">
        <w:t>в</w:t>
      </w:r>
      <w:r w:rsidRPr="00CA159C">
        <w:rPr>
          <w:lang w:val="en-US"/>
        </w:rPr>
        <w:t xml:space="preserve"> </w:t>
      </w:r>
      <w:r w:rsidRPr="00CA159C">
        <w:t>общем</w:t>
      </w:r>
      <w:r w:rsidRPr="00CA159C">
        <w:rPr>
          <w:lang w:val="en-US"/>
        </w:rPr>
        <w:t xml:space="preserve"> </w:t>
      </w:r>
      <w:r w:rsidRPr="00CA159C">
        <w:t>массиве</w:t>
      </w:r>
    </w:p>
    <w:p w14:paraId="7CF8F5F3" w14:textId="77777777" w:rsidR="004B4E2B" w:rsidRPr="00CA159C" w:rsidRDefault="004B4E2B" w:rsidP="00CA159C">
      <w:pPr>
        <w:ind w:firstLine="567"/>
      </w:pPr>
      <w:r w:rsidRPr="00CA159C">
        <w:rPr>
          <w:lang w:val="en-US"/>
        </w:rPr>
        <w:t xml:space="preserve">                    </w:t>
      </w:r>
      <w:r w:rsidRPr="00CA159C">
        <w:t>_</w:t>
      </w:r>
      <w:proofErr w:type="spellStart"/>
      <w:r w:rsidRPr="00CA159C">
        <w:t>path.Push</w:t>
      </w:r>
      <w:proofErr w:type="spellEnd"/>
      <w:r w:rsidRPr="00CA159C">
        <w:t>(</w:t>
      </w:r>
      <w:proofErr w:type="spellStart"/>
      <w:r w:rsidRPr="00CA159C">
        <w:t>nextCell</w:t>
      </w:r>
      <w:proofErr w:type="spellEnd"/>
      <w:r w:rsidRPr="00CA159C">
        <w:t>); //затем добавляем её в стек</w:t>
      </w:r>
    </w:p>
    <w:p w14:paraId="76006BDA" w14:textId="77777777" w:rsidR="004B4E2B" w:rsidRPr="00CA159C" w:rsidRDefault="004B4E2B" w:rsidP="00CA159C">
      <w:pPr>
        <w:ind w:firstLine="567"/>
      </w:pPr>
    </w:p>
    <w:p w14:paraId="09367EB6" w14:textId="77777777" w:rsidR="004B4E2B" w:rsidRPr="00CA159C" w:rsidRDefault="004B4E2B" w:rsidP="00CA159C">
      <w:pPr>
        <w:ind w:firstLine="567"/>
      </w:pPr>
      <w:r w:rsidRPr="00CA159C">
        <w:t xml:space="preserve">                }</w:t>
      </w:r>
    </w:p>
    <w:p w14:paraId="0AA7D0FB" w14:textId="77777777" w:rsidR="004B4E2B" w:rsidRPr="00CA159C" w:rsidRDefault="004B4E2B" w:rsidP="00CA159C">
      <w:pPr>
        <w:ind w:firstLine="567"/>
      </w:pPr>
      <w:r w:rsidRPr="00CA159C">
        <w:t xml:space="preserve">                </w:t>
      </w:r>
      <w:proofErr w:type="spellStart"/>
      <w:r w:rsidRPr="00CA159C">
        <w:t>else</w:t>
      </w:r>
      <w:proofErr w:type="spellEnd"/>
    </w:p>
    <w:p w14:paraId="6308DDE3" w14:textId="77777777" w:rsidR="004B4E2B" w:rsidRPr="00CA159C" w:rsidRDefault="004B4E2B" w:rsidP="00CA159C">
      <w:pPr>
        <w:ind w:firstLine="567"/>
      </w:pPr>
      <w:r w:rsidRPr="00CA159C">
        <w:lastRenderedPageBreak/>
        <w:t xml:space="preserve">                {</w:t>
      </w:r>
    </w:p>
    <w:p w14:paraId="663529D9" w14:textId="77777777" w:rsidR="004B4E2B" w:rsidRPr="00CA159C" w:rsidRDefault="004B4E2B" w:rsidP="00CA159C">
      <w:pPr>
        <w:ind w:firstLine="567"/>
      </w:pPr>
      <w:r w:rsidRPr="00CA159C">
        <w:t xml:space="preserve">                    _</w:t>
      </w:r>
      <w:proofErr w:type="spellStart"/>
      <w:r w:rsidRPr="00CA159C">
        <w:t>path.Pop</w:t>
      </w:r>
      <w:proofErr w:type="spellEnd"/>
      <w:r w:rsidRPr="00CA159C">
        <w:t>();</w:t>
      </w:r>
    </w:p>
    <w:p w14:paraId="2093689D" w14:textId="77777777" w:rsidR="004B4E2B" w:rsidRPr="00CA159C" w:rsidRDefault="004B4E2B" w:rsidP="00CA159C">
      <w:pPr>
        <w:ind w:firstLine="567"/>
      </w:pPr>
      <w:r w:rsidRPr="00CA159C">
        <w:t xml:space="preserve">                }</w:t>
      </w:r>
    </w:p>
    <w:p w14:paraId="52210F66" w14:textId="77777777" w:rsidR="004B4E2B" w:rsidRPr="00CA159C" w:rsidRDefault="004B4E2B" w:rsidP="00CA159C">
      <w:pPr>
        <w:ind w:firstLine="567"/>
      </w:pPr>
    </w:p>
    <w:p w14:paraId="59589704" w14:textId="77777777" w:rsidR="004B4E2B" w:rsidRPr="00CA159C" w:rsidRDefault="004B4E2B" w:rsidP="00CA159C">
      <w:pPr>
        <w:ind w:firstLine="567"/>
      </w:pPr>
      <w:r w:rsidRPr="00CA159C">
        <w:t xml:space="preserve">            }</w:t>
      </w:r>
    </w:p>
    <w:p w14:paraId="14D514F5" w14:textId="36A661ED" w:rsidR="004B4E2B" w:rsidRPr="00CA159C" w:rsidRDefault="004B4E2B" w:rsidP="00CA159C">
      <w:pPr>
        <w:ind w:firstLine="567"/>
      </w:pPr>
      <w:r w:rsidRPr="00CA159C">
        <w:t xml:space="preserve">        }</w:t>
      </w:r>
    </w:p>
    <w:p w14:paraId="7A55636B" w14:textId="77777777" w:rsidR="004B4E2B" w:rsidRPr="00CA159C" w:rsidRDefault="004B4E2B" w:rsidP="00CA159C">
      <w:pPr>
        <w:ind w:firstLine="567"/>
      </w:pPr>
    </w:p>
    <w:p w14:paraId="2C96665B" w14:textId="77777777" w:rsidR="00CA159C" w:rsidRDefault="00CA159C" w:rsidP="00CA159C">
      <w:pPr>
        <w:ind w:firstLine="567"/>
      </w:pPr>
      <w:bookmarkStart w:id="12" w:name="_Toc54346490"/>
    </w:p>
    <w:p w14:paraId="20E173BF" w14:textId="77777777" w:rsidR="00CA159C" w:rsidRDefault="00CA159C" w:rsidP="00CA159C">
      <w:pPr>
        <w:ind w:firstLine="567"/>
      </w:pPr>
    </w:p>
    <w:p w14:paraId="04223331" w14:textId="77777777" w:rsidR="00CA159C" w:rsidRDefault="00CA159C" w:rsidP="00CA159C">
      <w:pPr>
        <w:ind w:firstLine="567"/>
      </w:pPr>
    </w:p>
    <w:p w14:paraId="2F12993F" w14:textId="77777777" w:rsidR="00CA159C" w:rsidRDefault="00CA159C" w:rsidP="00CA159C">
      <w:pPr>
        <w:ind w:firstLine="567"/>
      </w:pPr>
    </w:p>
    <w:p w14:paraId="6FEB0A6B" w14:textId="7F4B741D" w:rsidR="00D831D3" w:rsidRPr="007F6965" w:rsidRDefault="00D831D3" w:rsidP="00CA159C">
      <w:pPr>
        <w:ind w:firstLine="567"/>
      </w:pPr>
      <w:r w:rsidRPr="007F6965">
        <w:t>Скриншоты приложения</w:t>
      </w:r>
      <w:bookmarkEnd w:id="12"/>
    </w:p>
    <w:p w14:paraId="2FCEDA9F" w14:textId="77777777" w:rsidR="00192C4E" w:rsidRPr="00CA159C" w:rsidRDefault="00192C4E" w:rsidP="007F6965">
      <w:pPr>
        <w:ind w:firstLine="0"/>
      </w:pPr>
    </w:p>
    <w:p w14:paraId="6BDB476F" w14:textId="12A2A04B" w:rsidR="00192C4E" w:rsidRPr="00CA159C" w:rsidRDefault="00321AD0" w:rsidP="00CA159C">
      <w:pPr>
        <w:ind w:firstLine="567"/>
      </w:pPr>
      <w:r>
        <w:pict w14:anchorId="03EC27E1">
          <v:shape id="_x0000_i1028" type="#_x0000_t75" style="width:329.35pt;height:271.35pt">
            <v:imagedata r:id="rId14" o:title="11"/>
          </v:shape>
        </w:pict>
      </w:r>
    </w:p>
    <w:p w14:paraId="77442E22" w14:textId="17158221" w:rsidR="00312F4A" w:rsidRPr="00CA159C" w:rsidRDefault="00312F4A" w:rsidP="00CA159C">
      <w:pPr>
        <w:ind w:firstLine="567"/>
      </w:pPr>
      <w:r w:rsidRPr="00CA159C">
        <w:t xml:space="preserve">Рисунок 2.1 – </w:t>
      </w:r>
      <w:r w:rsidR="00227051" w:rsidRPr="00CA159C">
        <w:t xml:space="preserve">Перевод с консольного вида в формат рисунка </w:t>
      </w:r>
      <w:proofErr w:type="spellStart"/>
      <w:r w:rsidR="00227051" w:rsidRPr="00CA159C">
        <w:t>png</w:t>
      </w:r>
      <w:proofErr w:type="spellEnd"/>
      <w:r w:rsidR="00227051" w:rsidRPr="00CA159C">
        <w:t>.</w:t>
      </w:r>
    </w:p>
    <w:p w14:paraId="5BD0E092" w14:textId="30B626C6" w:rsidR="00312F4A" w:rsidRPr="00CA159C" w:rsidRDefault="00312F4A" w:rsidP="00CA159C">
      <w:pPr>
        <w:ind w:firstLine="567"/>
      </w:pPr>
    </w:p>
    <w:p w14:paraId="1AEEEABA" w14:textId="77777777" w:rsidR="00CA159C" w:rsidRDefault="00CA159C" w:rsidP="00CA159C">
      <w:pPr>
        <w:ind w:firstLine="567"/>
        <w:rPr>
          <w:b/>
        </w:rPr>
      </w:pPr>
      <w:bookmarkStart w:id="13" w:name="_Toc54346491"/>
    </w:p>
    <w:p w14:paraId="5AAFAF1F" w14:textId="77777777" w:rsidR="00CA159C" w:rsidRDefault="00CA159C" w:rsidP="00CA159C">
      <w:pPr>
        <w:ind w:firstLine="567"/>
        <w:rPr>
          <w:b/>
        </w:rPr>
      </w:pPr>
    </w:p>
    <w:p w14:paraId="68D0D684" w14:textId="670D8959" w:rsidR="005A5FD0" w:rsidRPr="00CA159C" w:rsidRDefault="00657B8F" w:rsidP="00CA159C">
      <w:pPr>
        <w:ind w:firstLine="567"/>
        <w:rPr>
          <w:b/>
        </w:rPr>
      </w:pPr>
      <w:r w:rsidRPr="00CA159C">
        <w:rPr>
          <w:b/>
        </w:rPr>
        <w:t>Задание “</w:t>
      </w:r>
      <w:r w:rsidR="005A5FD0" w:rsidRPr="00CA159C">
        <w:rPr>
          <w:b/>
        </w:rPr>
        <w:t>Лесной пожар</w:t>
      </w:r>
      <w:r w:rsidRPr="00CA159C">
        <w:rPr>
          <w:b/>
        </w:rPr>
        <w:t>”</w:t>
      </w:r>
      <w:bookmarkEnd w:id="13"/>
    </w:p>
    <w:p w14:paraId="05CF5A24" w14:textId="2F54039A" w:rsidR="005A5FD0" w:rsidRPr="00CA159C" w:rsidRDefault="005A5FD0" w:rsidP="00CA159C">
      <w:pPr>
        <w:ind w:firstLine="567"/>
      </w:pPr>
      <w:bookmarkStart w:id="14" w:name="_Toc54346492"/>
      <w:r w:rsidRPr="00CA159C">
        <w:lastRenderedPageBreak/>
        <w:t>Постановка задачи</w:t>
      </w:r>
      <w:bookmarkEnd w:id="14"/>
    </w:p>
    <w:p w14:paraId="616CDD7B" w14:textId="77777777" w:rsidR="005A5FD0" w:rsidRPr="00CA159C" w:rsidRDefault="005A5FD0" w:rsidP="00CA159C">
      <w:pPr>
        <w:ind w:firstLine="567"/>
      </w:pPr>
      <w:r w:rsidRPr="00CA159C">
        <w:t xml:space="preserve">Реализовать модель лесных пожаров по Дросселю и </w:t>
      </w:r>
      <w:proofErr w:type="spellStart"/>
      <w:r w:rsidRPr="00CA159C">
        <w:t>Шваблю</w:t>
      </w:r>
      <w:proofErr w:type="spellEnd"/>
      <w:r w:rsidRPr="00CA159C">
        <w:t>.</w:t>
      </w:r>
    </w:p>
    <w:p w14:paraId="287991D3" w14:textId="77777777" w:rsidR="005A5FD0" w:rsidRPr="00CA159C" w:rsidRDefault="005A5FD0" w:rsidP="00CA159C">
      <w:pPr>
        <w:ind w:firstLine="567"/>
      </w:pPr>
      <w:r w:rsidRPr="00CA159C">
        <w:t>По сути, это двумерный клеточный автомат в котором каждая клетка находится в трех разных состояниях (пусто, дерево и пожар) и развивается в соответствии со следующими правилами:</w:t>
      </w:r>
    </w:p>
    <w:p w14:paraId="5ADC12D5" w14:textId="77777777" w:rsidR="005A5FD0" w:rsidRPr="00CA159C" w:rsidRDefault="005A5FD0" w:rsidP="00CA159C">
      <w:pPr>
        <w:ind w:firstLine="567"/>
      </w:pPr>
      <w:r w:rsidRPr="00CA159C">
        <w:t>Горящая клетка превращается в пустую клетку.</w:t>
      </w:r>
    </w:p>
    <w:p w14:paraId="47CB64A6" w14:textId="77777777" w:rsidR="005A5FD0" w:rsidRPr="00CA159C" w:rsidRDefault="005A5FD0" w:rsidP="00CA159C">
      <w:pPr>
        <w:ind w:firstLine="567"/>
      </w:pPr>
      <w:r w:rsidRPr="00CA159C">
        <w:t>Дерево сгорит, если горит хотя бы один сосед.</w:t>
      </w:r>
    </w:p>
    <w:p w14:paraId="60E10407" w14:textId="77777777" w:rsidR="005A5FD0" w:rsidRPr="00CA159C" w:rsidRDefault="005A5FD0" w:rsidP="00CA159C">
      <w:pPr>
        <w:ind w:firstLine="567"/>
      </w:pPr>
      <w:r w:rsidRPr="00CA159C">
        <w:t xml:space="preserve">Дерево загорается с </w:t>
      </w:r>
      <w:proofErr w:type="gramStart"/>
      <w:r w:rsidRPr="00CA159C">
        <w:t xml:space="preserve">вероятностью </w:t>
      </w:r>
      <m:oMath>
        <m:r>
          <w:rPr>
            <w:rFonts w:ascii="Cambria Math" w:hAnsi="Cambria Math"/>
          </w:rPr>
          <m:t>f</m:t>
        </m:r>
      </m:oMath>
      <w:r w:rsidRPr="00CA159C">
        <w:t>,</w:t>
      </w:r>
      <w:proofErr w:type="gramEnd"/>
      <w:r w:rsidRPr="00CA159C">
        <w:t xml:space="preserve"> даже если сосед не горит.</w:t>
      </w:r>
    </w:p>
    <w:p w14:paraId="33646493" w14:textId="77777777" w:rsidR="005A5FD0" w:rsidRPr="00CA159C" w:rsidRDefault="005A5FD0" w:rsidP="00CA159C">
      <w:pPr>
        <w:ind w:firstLine="567"/>
      </w:pPr>
      <w:r w:rsidRPr="00CA159C">
        <w:t xml:space="preserve">Пустое пространство заполняется деревом с </w:t>
      </w:r>
      <w:proofErr w:type="gramStart"/>
      <w:r w:rsidRPr="00CA159C">
        <w:t xml:space="preserve">вероятностью </w:t>
      </w:r>
      <m:oMath>
        <m:r>
          <w:rPr>
            <w:rFonts w:ascii="Cambria Math" w:hAnsi="Cambria Math"/>
          </w:rPr>
          <m:t>p</m:t>
        </m:r>
      </m:oMath>
      <w:r w:rsidRPr="00CA159C">
        <w:t>.</w:t>
      </w:r>
      <w:proofErr w:type="gramEnd"/>
    </w:p>
    <w:p w14:paraId="2D7321B0" w14:textId="77777777" w:rsidR="005A5FD0" w:rsidRPr="00CA159C" w:rsidRDefault="005A5FD0" w:rsidP="00CA159C">
      <w:pPr>
        <w:ind w:firstLine="567"/>
      </w:pPr>
      <w:r w:rsidRPr="00CA159C">
        <w:t>Сосед определяется из окрестности Мура для данной клетки. Граничные условия таковы, что на границе клетки всегда пусты (“фиксированные” граничные условия).</w:t>
      </w:r>
    </w:p>
    <w:p w14:paraId="34E01EF3" w14:textId="65993CDD" w:rsidR="005A5FD0" w:rsidRPr="00CA159C" w:rsidRDefault="005A5FD0" w:rsidP="00CA159C">
      <w:pPr>
        <w:ind w:firstLine="567"/>
      </w:pPr>
      <w:r w:rsidRPr="00CA159C">
        <w:t>Сначала заполните поле пустыми и древовидными клетками в соответствии с определенной вероятностью (например, ячейка имеет вероятность 0.5 быть деревом). Затем позвольте системе развиваться. Реализация модель должна иметь графический интерфейс, в котором будет отображаться развитие системы.</w:t>
      </w:r>
    </w:p>
    <w:p w14:paraId="42C0E205" w14:textId="77777777" w:rsidR="00DA7048" w:rsidRPr="00CA159C" w:rsidRDefault="00DA7048" w:rsidP="00CA159C">
      <w:pPr>
        <w:ind w:firstLine="567"/>
      </w:pPr>
    </w:p>
    <w:p w14:paraId="3B439362" w14:textId="71D678A6" w:rsidR="00CE4D3B" w:rsidRPr="00CA159C" w:rsidRDefault="00CE4D3B" w:rsidP="00CA159C">
      <w:pPr>
        <w:ind w:firstLine="567"/>
        <w:rPr>
          <w:b/>
        </w:rPr>
      </w:pPr>
      <w:bookmarkStart w:id="15" w:name="_Toc54346493"/>
      <w:r w:rsidRPr="00CA159C">
        <w:rPr>
          <w:b/>
        </w:rPr>
        <w:t>Используемые средства и технологии</w:t>
      </w:r>
      <w:bookmarkEnd w:id="15"/>
    </w:p>
    <w:p w14:paraId="6791F773" w14:textId="15C292EC" w:rsidR="00B86C0D" w:rsidRPr="00CA159C" w:rsidRDefault="00B86C0D" w:rsidP="00CA159C">
      <w:pPr>
        <w:ind w:firstLine="567"/>
      </w:pPr>
      <w:r w:rsidRPr="00CA159C">
        <w:t xml:space="preserve">Данное приложение разрабатывалось на объектно-ориентированном языке программирования C#. Для создания графических интерфейсов с помощью платформы .NET применялась технология – </w:t>
      </w:r>
      <w:proofErr w:type="spellStart"/>
      <w:r w:rsidRPr="00CA159C">
        <w:t>Command</w:t>
      </w:r>
      <w:proofErr w:type="spellEnd"/>
      <w:r w:rsidRPr="00CA159C">
        <w:t xml:space="preserve"> </w:t>
      </w:r>
      <w:proofErr w:type="spellStart"/>
      <w:r w:rsidRPr="00CA159C">
        <w:t>line</w:t>
      </w:r>
      <w:proofErr w:type="spellEnd"/>
      <w:r w:rsidRPr="00CA159C">
        <w:t xml:space="preserve"> </w:t>
      </w:r>
      <w:proofErr w:type="spellStart"/>
      <w:r w:rsidRPr="00CA159C">
        <w:t>Interface</w:t>
      </w:r>
      <w:proofErr w:type="spellEnd"/>
      <w:r w:rsidRPr="00CA159C">
        <w:t>. При реализации следовали принципам ООП и SOLID.</w:t>
      </w:r>
      <w:r w:rsidR="002A3A1E" w:rsidRPr="00CA159C">
        <w:t xml:space="preserve"> </w:t>
      </w:r>
    </w:p>
    <w:p w14:paraId="521BFE61" w14:textId="77777777" w:rsidR="00344E58" w:rsidRPr="00CA159C" w:rsidRDefault="00344E58" w:rsidP="00CA159C">
      <w:pPr>
        <w:ind w:firstLine="567"/>
      </w:pPr>
    </w:p>
    <w:p w14:paraId="2F71E3BF" w14:textId="70DFD402" w:rsidR="00344E58" w:rsidRPr="00CA159C" w:rsidRDefault="00344E58" w:rsidP="00CA159C">
      <w:pPr>
        <w:ind w:firstLine="567"/>
        <w:rPr>
          <w:b/>
        </w:rPr>
      </w:pPr>
      <w:bookmarkStart w:id="16" w:name="_Toc54346494"/>
      <w:r w:rsidRPr="00CA159C">
        <w:rPr>
          <w:b/>
        </w:rPr>
        <w:t>Структура проекта</w:t>
      </w:r>
      <w:bookmarkEnd w:id="16"/>
    </w:p>
    <w:p w14:paraId="6A95547E" w14:textId="77777777" w:rsidR="00DA11EA" w:rsidRPr="00CA159C" w:rsidRDefault="00DA11EA" w:rsidP="00CA159C">
      <w:pPr>
        <w:ind w:firstLine="567"/>
      </w:pPr>
      <w:r w:rsidRPr="00CA159C">
        <w:t>Классы:</w:t>
      </w:r>
    </w:p>
    <w:p w14:paraId="57F1B7FA" w14:textId="004A55F4" w:rsidR="00DA11EA" w:rsidRPr="00CA159C" w:rsidRDefault="00DA11EA" w:rsidP="00CA159C">
      <w:pPr>
        <w:ind w:firstLine="567"/>
      </w:pPr>
      <w:proofErr w:type="spellStart"/>
      <w:r w:rsidRPr="00CA159C">
        <w:t>ForestModel</w:t>
      </w:r>
      <w:proofErr w:type="spellEnd"/>
    </w:p>
    <w:p w14:paraId="6F2BD446" w14:textId="3A96D07C" w:rsidR="00DA11EA" w:rsidRPr="00CA159C" w:rsidRDefault="00DA11EA" w:rsidP="00CA159C">
      <w:pPr>
        <w:ind w:firstLine="567"/>
      </w:pPr>
      <w:r w:rsidRPr="00CA159C">
        <w:t xml:space="preserve">Класс с пошаговой </w:t>
      </w:r>
      <w:r w:rsidR="00EE6C29" w:rsidRPr="00CA159C">
        <w:t xml:space="preserve">реализацией модели лесных пожаров по Дросселю и </w:t>
      </w:r>
      <w:proofErr w:type="spellStart"/>
      <w:r w:rsidR="00EE6C29" w:rsidRPr="00CA159C">
        <w:t>Шваблю</w:t>
      </w:r>
      <w:proofErr w:type="spellEnd"/>
      <w:r w:rsidR="00EE6C29" w:rsidRPr="00CA159C">
        <w:t>.</w:t>
      </w:r>
    </w:p>
    <w:p w14:paraId="7F7B7531" w14:textId="6B48952E" w:rsidR="00DA11EA" w:rsidRPr="00CA159C" w:rsidRDefault="00DA11EA" w:rsidP="00CA159C">
      <w:pPr>
        <w:ind w:firstLine="567"/>
      </w:pPr>
      <w:proofErr w:type="spellStart"/>
      <w:r w:rsidRPr="00CA159C">
        <w:t>Result</w:t>
      </w:r>
      <w:proofErr w:type="spellEnd"/>
    </w:p>
    <w:p w14:paraId="3E4BCB11" w14:textId="6093B3D9" w:rsidR="00DA11EA" w:rsidRPr="00CA159C" w:rsidRDefault="00DA11EA" w:rsidP="00CA159C">
      <w:pPr>
        <w:ind w:firstLine="567"/>
      </w:pPr>
      <w:r w:rsidRPr="00CA159C">
        <w:lastRenderedPageBreak/>
        <w:t>Обобщенный класс обработчик. Позволяет безопасно создавать методы с выводом полученных ошибок. Предназначен для инициализации классов.</w:t>
      </w:r>
    </w:p>
    <w:p w14:paraId="1D6770D6" w14:textId="246095E3" w:rsidR="00EE6C29" w:rsidRPr="00CA159C" w:rsidRDefault="00EE6C29" w:rsidP="00CA159C">
      <w:pPr>
        <w:ind w:firstLine="567"/>
      </w:pPr>
    </w:p>
    <w:p w14:paraId="3A7AE5EE" w14:textId="0347AD54" w:rsidR="00EE6C29" w:rsidRPr="00CA159C" w:rsidRDefault="00EE6C29" w:rsidP="00CA159C">
      <w:pPr>
        <w:ind w:firstLine="567"/>
      </w:pPr>
      <w:proofErr w:type="gramStart"/>
      <w:r w:rsidRPr="00CA159C">
        <w:t>Например</w:t>
      </w:r>
      <w:proofErr w:type="gramEnd"/>
      <w:r w:rsidRPr="00CA159C">
        <w:t>:</w:t>
      </w:r>
    </w:p>
    <w:p w14:paraId="6FD124A3" w14:textId="78B661D0" w:rsidR="00EE6C29" w:rsidRPr="00CA159C" w:rsidRDefault="00EE6C29" w:rsidP="00CA159C">
      <w:pPr>
        <w:ind w:firstLine="567"/>
      </w:pPr>
      <w:r w:rsidRPr="00CA159C">
        <w:t xml:space="preserve">Класс </w:t>
      </w:r>
      <w:proofErr w:type="spellStart"/>
      <w:r w:rsidRPr="00CA159C">
        <w:t>Program</w:t>
      </w:r>
      <w:proofErr w:type="spellEnd"/>
    </w:p>
    <w:p w14:paraId="5299C680" w14:textId="77777777" w:rsidR="00EE6C29" w:rsidRPr="006C3A4C" w:rsidRDefault="00EE6C29" w:rsidP="00CA159C">
      <w:pPr>
        <w:ind w:firstLine="567"/>
        <w:rPr>
          <w:lang w:val="en-US"/>
        </w:rPr>
      </w:pPr>
      <w:r w:rsidRPr="00CA159C">
        <w:t xml:space="preserve">        </w:t>
      </w:r>
      <w:proofErr w:type="gramStart"/>
      <w:r w:rsidRPr="006C3A4C">
        <w:rPr>
          <w:lang w:val="en-US"/>
        </w:rPr>
        <w:t>public</w:t>
      </w:r>
      <w:proofErr w:type="gramEnd"/>
      <w:r w:rsidRPr="006C3A4C">
        <w:rPr>
          <w:lang w:val="en-US"/>
        </w:rPr>
        <w:t xml:space="preserve"> static Result&lt;</w:t>
      </w:r>
      <w:proofErr w:type="spellStart"/>
      <w:r w:rsidRPr="006C3A4C">
        <w:rPr>
          <w:lang w:val="en-US"/>
        </w:rPr>
        <w:t>bool</w:t>
      </w:r>
      <w:proofErr w:type="spellEnd"/>
      <w:r w:rsidRPr="006C3A4C">
        <w:rPr>
          <w:lang w:val="en-US"/>
        </w:rPr>
        <w:t xml:space="preserve">&gt; </w:t>
      </w:r>
      <w:proofErr w:type="spellStart"/>
      <w:r w:rsidRPr="006C3A4C">
        <w:rPr>
          <w:lang w:val="en-US"/>
        </w:rPr>
        <w:t>ParserValue</w:t>
      </w:r>
      <w:proofErr w:type="spellEnd"/>
      <w:r w:rsidRPr="006C3A4C">
        <w:rPr>
          <w:lang w:val="en-US"/>
        </w:rPr>
        <w:t>()</w:t>
      </w:r>
    </w:p>
    <w:p w14:paraId="70611009" w14:textId="77777777" w:rsidR="00EE6C29" w:rsidRPr="00CA159C" w:rsidRDefault="00EE6C29" w:rsidP="00CA159C">
      <w:pPr>
        <w:ind w:firstLine="567"/>
        <w:rPr>
          <w:lang w:val="en-US"/>
        </w:rPr>
      </w:pPr>
      <w:r w:rsidRPr="006C3A4C">
        <w:rPr>
          <w:lang w:val="en-US"/>
        </w:rPr>
        <w:t xml:space="preserve">        </w:t>
      </w:r>
      <w:r w:rsidRPr="00CA159C">
        <w:rPr>
          <w:lang w:val="en-US"/>
        </w:rPr>
        <w:t>{</w:t>
      </w:r>
    </w:p>
    <w:p w14:paraId="56B12CEB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</w:t>
      </w:r>
      <w:proofErr w:type="spellStart"/>
      <w:proofErr w:type="gramStart"/>
      <w:r w:rsidRPr="00CA159C">
        <w:rPr>
          <w:lang w:val="en-US"/>
        </w:rPr>
        <w:t>var</w:t>
      </w:r>
      <w:proofErr w:type="spellEnd"/>
      <w:proofErr w:type="gramEnd"/>
      <w:r w:rsidRPr="00CA159C">
        <w:rPr>
          <w:lang w:val="en-US"/>
        </w:rPr>
        <w:t xml:space="preserve"> errors = new List&lt;string&gt;();</w:t>
      </w:r>
    </w:p>
    <w:p w14:paraId="661512C1" w14:textId="77777777" w:rsidR="00EE6C29" w:rsidRPr="00CA159C" w:rsidRDefault="00EE6C29" w:rsidP="00CA159C">
      <w:pPr>
        <w:ind w:firstLine="567"/>
        <w:rPr>
          <w:lang w:val="en-US"/>
        </w:rPr>
      </w:pPr>
    </w:p>
    <w:p w14:paraId="517D58B8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</w:t>
      </w:r>
      <w:proofErr w:type="gramStart"/>
      <w:r w:rsidRPr="00CA159C">
        <w:rPr>
          <w:lang w:val="en-US"/>
        </w:rPr>
        <w:t>if</w:t>
      </w:r>
      <w:proofErr w:type="gramEnd"/>
      <w:r w:rsidRPr="00CA159C">
        <w:rPr>
          <w:lang w:val="en-US"/>
        </w:rPr>
        <w:t xml:space="preserve"> (!IsDigitsOnlyAndPoint(ConfigurationManager.AppSettings["WoodFireRisk"])) { </w:t>
      </w:r>
      <w:proofErr w:type="spellStart"/>
      <w:r w:rsidRPr="00CA159C">
        <w:rPr>
          <w:lang w:val="en-US"/>
        </w:rPr>
        <w:t>errors.Add</w:t>
      </w:r>
      <w:proofErr w:type="spellEnd"/>
      <w:r w:rsidRPr="00CA159C">
        <w:rPr>
          <w:lang w:val="en-US"/>
        </w:rPr>
        <w:t>("</w:t>
      </w:r>
      <w:r w:rsidRPr="00CA159C">
        <w:t>Поле</w:t>
      </w:r>
      <w:r w:rsidRPr="00CA159C">
        <w:rPr>
          <w:lang w:val="en-US"/>
        </w:rPr>
        <w:t xml:space="preserve"> </w:t>
      </w:r>
      <w:proofErr w:type="spellStart"/>
      <w:r w:rsidRPr="00CA159C">
        <w:rPr>
          <w:lang w:val="en-US"/>
        </w:rPr>
        <w:t>WoodFireRisk</w:t>
      </w:r>
      <w:proofErr w:type="spellEnd"/>
      <w:r w:rsidRPr="00CA159C">
        <w:rPr>
          <w:lang w:val="en-US"/>
        </w:rPr>
        <w:t xml:space="preserve"> </w:t>
      </w:r>
      <w:r w:rsidRPr="00CA159C">
        <w:t>не</w:t>
      </w:r>
      <w:r w:rsidRPr="00CA159C">
        <w:rPr>
          <w:lang w:val="en-US"/>
        </w:rPr>
        <w:t xml:space="preserve"> </w:t>
      </w:r>
      <w:r w:rsidRPr="00CA159C">
        <w:t>удалось</w:t>
      </w:r>
      <w:r w:rsidRPr="00CA159C">
        <w:rPr>
          <w:lang w:val="en-US"/>
        </w:rPr>
        <w:t xml:space="preserve"> </w:t>
      </w:r>
      <w:r w:rsidRPr="00CA159C">
        <w:t>преобразовать</w:t>
      </w:r>
      <w:r w:rsidRPr="00CA159C">
        <w:rPr>
          <w:lang w:val="en-US"/>
        </w:rPr>
        <w:t xml:space="preserve"> </w:t>
      </w:r>
      <w:r w:rsidRPr="00CA159C">
        <w:t>в</w:t>
      </w:r>
      <w:r w:rsidRPr="00CA159C">
        <w:rPr>
          <w:lang w:val="en-US"/>
        </w:rPr>
        <w:t xml:space="preserve"> float"); }</w:t>
      </w:r>
    </w:p>
    <w:p w14:paraId="50C1662E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</w:t>
      </w:r>
      <w:proofErr w:type="gramStart"/>
      <w:r w:rsidRPr="00CA159C">
        <w:rPr>
          <w:lang w:val="en-US"/>
        </w:rPr>
        <w:t>if</w:t>
      </w:r>
      <w:proofErr w:type="gramEnd"/>
      <w:r w:rsidRPr="00CA159C">
        <w:rPr>
          <w:lang w:val="en-US"/>
        </w:rPr>
        <w:t xml:space="preserve"> (!IsDigitsOnlyAndPoint(ConfigurationManager.AppSettings["FillingWithWood"])) { </w:t>
      </w:r>
      <w:proofErr w:type="spellStart"/>
      <w:r w:rsidRPr="00CA159C">
        <w:rPr>
          <w:lang w:val="en-US"/>
        </w:rPr>
        <w:t>errors.Add</w:t>
      </w:r>
      <w:proofErr w:type="spellEnd"/>
      <w:r w:rsidRPr="00CA159C">
        <w:rPr>
          <w:lang w:val="en-US"/>
        </w:rPr>
        <w:t>("</w:t>
      </w:r>
      <w:r w:rsidRPr="00CA159C">
        <w:t>Поле</w:t>
      </w:r>
      <w:r w:rsidRPr="00CA159C">
        <w:rPr>
          <w:lang w:val="en-US"/>
        </w:rPr>
        <w:t xml:space="preserve"> </w:t>
      </w:r>
      <w:proofErr w:type="spellStart"/>
      <w:r w:rsidRPr="00CA159C">
        <w:rPr>
          <w:lang w:val="en-US"/>
        </w:rPr>
        <w:t>FillingWithWood</w:t>
      </w:r>
      <w:proofErr w:type="spellEnd"/>
      <w:r w:rsidRPr="00CA159C">
        <w:rPr>
          <w:lang w:val="en-US"/>
        </w:rPr>
        <w:t xml:space="preserve">  </w:t>
      </w:r>
      <w:r w:rsidRPr="00CA159C">
        <w:t>не</w:t>
      </w:r>
      <w:r w:rsidRPr="00CA159C">
        <w:rPr>
          <w:lang w:val="en-US"/>
        </w:rPr>
        <w:t xml:space="preserve"> </w:t>
      </w:r>
      <w:r w:rsidRPr="00CA159C">
        <w:t>удалось</w:t>
      </w:r>
      <w:r w:rsidRPr="00CA159C">
        <w:rPr>
          <w:lang w:val="en-US"/>
        </w:rPr>
        <w:t xml:space="preserve"> </w:t>
      </w:r>
      <w:r w:rsidRPr="00CA159C">
        <w:t>преобразовать</w:t>
      </w:r>
      <w:r w:rsidRPr="00CA159C">
        <w:rPr>
          <w:lang w:val="en-US"/>
        </w:rPr>
        <w:t xml:space="preserve"> </w:t>
      </w:r>
      <w:r w:rsidRPr="00CA159C">
        <w:t>в</w:t>
      </w:r>
      <w:r w:rsidRPr="00CA159C">
        <w:rPr>
          <w:lang w:val="en-US"/>
        </w:rPr>
        <w:t xml:space="preserve"> float"); }</w:t>
      </w:r>
    </w:p>
    <w:p w14:paraId="2679DCA9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</w:t>
      </w:r>
      <w:proofErr w:type="gramStart"/>
      <w:r w:rsidRPr="00CA159C">
        <w:rPr>
          <w:lang w:val="en-US"/>
        </w:rPr>
        <w:t>if</w:t>
      </w:r>
      <w:proofErr w:type="gramEnd"/>
      <w:r w:rsidRPr="00CA159C">
        <w:rPr>
          <w:lang w:val="en-US"/>
        </w:rPr>
        <w:t xml:space="preserve"> (!</w:t>
      </w:r>
      <w:proofErr w:type="spellStart"/>
      <w:r w:rsidRPr="00CA159C">
        <w:rPr>
          <w:lang w:val="en-US"/>
        </w:rPr>
        <w:t>IsDigitsOnly</w:t>
      </w:r>
      <w:proofErr w:type="spellEnd"/>
      <w:r w:rsidRPr="00CA159C">
        <w:rPr>
          <w:lang w:val="en-US"/>
        </w:rPr>
        <w:t>(</w:t>
      </w:r>
      <w:proofErr w:type="spellStart"/>
      <w:r w:rsidRPr="00CA159C">
        <w:rPr>
          <w:lang w:val="en-US"/>
        </w:rPr>
        <w:t>ConfigurationManager.AppSettings</w:t>
      </w:r>
      <w:proofErr w:type="spellEnd"/>
      <w:r w:rsidRPr="00CA159C">
        <w:rPr>
          <w:lang w:val="en-US"/>
        </w:rPr>
        <w:t>["</w:t>
      </w:r>
      <w:proofErr w:type="spellStart"/>
      <w:r w:rsidRPr="00CA159C">
        <w:rPr>
          <w:lang w:val="en-US"/>
        </w:rPr>
        <w:t>HeightMap</w:t>
      </w:r>
      <w:proofErr w:type="spellEnd"/>
      <w:r w:rsidRPr="00CA159C">
        <w:rPr>
          <w:lang w:val="en-US"/>
        </w:rPr>
        <w:t xml:space="preserve">"])) { </w:t>
      </w:r>
      <w:proofErr w:type="spellStart"/>
      <w:r w:rsidRPr="00CA159C">
        <w:rPr>
          <w:lang w:val="en-US"/>
        </w:rPr>
        <w:t>errors.Add</w:t>
      </w:r>
      <w:proofErr w:type="spellEnd"/>
      <w:r w:rsidRPr="00CA159C">
        <w:rPr>
          <w:lang w:val="en-US"/>
        </w:rPr>
        <w:t>("</w:t>
      </w:r>
      <w:r w:rsidRPr="00CA159C">
        <w:t>Поле</w:t>
      </w:r>
      <w:r w:rsidRPr="00CA159C">
        <w:rPr>
          <w:lang w:val="en-US"/>
        </w:rPr>
        <w:t xml:space="preserve"> </w:t>
      </w:r>
      <w:proofErr w:type="spellStart"/>
      <w:r w:rsidRPr="00CA159C">
        <w:rPr>
          <w:lang w:val="en-US"/>
        </w:rPr>
        <w:t>HeightMap</w:t>
      </w:r>
      <w:proofErr w:type="spellEnd"/>
      <w:r w:rsidRPr="00CA159C">
        <w:rPr>
          <w:lang w:val="en-US"/>
        </w:rPr>
        <w:t xml:space="preserve"> </w:t>
      </w:r>
      <w:r w:rsidRPr="00CA159C">
        <w:t>не</w:t>
      </w:r>
      <w:r w:rsidRPr="00CA159C">
        <w:rPr>
          <w:lang w:val="en-US"/>
        </w:rPr>
        <w:t xml:space="preserve"> </w:t>
      </w:r>
      <w:r w:rsidRPr="00CA159C">
        <w:t>удалось</w:t>
      </w:r>
      <w:r w:rsidRPr="00CA159C">
        <w:rPr>
          <w:lang w:val="en-US"/>
        </w:rPr>
        <w:t xml:space="preserve"> </w:t>
      </w:r>
      <w:r w:rsidRPr="00CA159C">
        <w:t>преобразовать</w:t>
      </w:r>
      <w:r w:rsidRPr="00CA159C">
        <w:rPr>
          <w:lang w:val="en-US"/>
        </w:rPr>
        <w:t xml:space="preserve"> </w:t>
      </w:r>
      <w:r w:rsidRPr="00CA159C">
        <w:t>в</w:t>
      </w:r>
      <w:r w:rsidRPr="00CA159C">
        <w:rPr>
          <w:lang w:val="en-US"/>
        </w:rPr>
        <w:t xml:space="preserve"> </w:t>
      </w:r>
      <w:proofErr w:type="spellStart"/>
      <w:r w:rsidRPr="00CA159C">
        <w:rPr>
          <w:lang w:val="en-US"/>
        </w:rPr>
        <w:t>int</w:t>
      </w:r>
      <w:proofErr w:type="spellEnd"/>
      <w:r w:rsidRPr="00CA159C">
        <w:rPr>
          <w:lang w:val="en-US"/>
        </w:rPr>
        <w:t>"); }</w:t>
      </w:r>
    </w:p>
    <w:p w14:paraId="2C131317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</w:t>
      </w:r>
      <w:proofErr w:type="gramStart"/>
      <w:r w:rsidRPr="00CA159C">
        <w:rPr>
          <w:lang w:val="en-US"/>
        </w:rPr>
        <w:t>if</w:t>
      </w:r>
      <w:proofErr w:type="gramEnd"/>
      <w:r w:rsidRPr="00CA159C">
        <w:rPr>
          <w:lang w:val="en-US"/>
        </w:rPr>
        <w:t xml:space="preserve"> (!</w:t>
      </w:r>
      <w:proofErr w:type="spellStart"/>
      <w:r w:rsidRPr="00CA159C">
        <w:rPr>
          <w:lang w:val="en-US"/>
        </w:rPr>
        <w:t>IsDigitsOnly</w:t>
      </w:r>
      <w:proofErr w:type="spellEnd"/>
      <w:r w:rsidRPr="00CA159C">
        <w:rPr>
          <w:lang w:val="en-US"/>
        </w:rPr>
        <w:t>(</w:t>
      </w:r>
      <w:proofErr w:type="spellStart"/>
      <w:r w:rsidRPr="00CA159C">
        <w:rPr>
          <w:lang w:val="en-US"/>
        </w:rPr>
        <w:t>ConfigurationManager.AppSettings</w:t>
      </w:r>
      <w:proofErr w:type="spellEnd"/>
      <w:r w:rsidRPr="00CA159C">
        <w:rPr>
          <w:lang w:val="en-US"/>
        </w:rPr>
        <w:t>["</w:t>
      </w:r>
      <w:proofErr w:type="spellStart"/>
      <w:r w:rsidRPr="00CA159C">
        <w:rPr>
          <w:lang w:val="en-US"/>
        </w:rPr>
        <w:t>WidthMap</w:t>
      </w:r>
      <w:proofErr w:type="spellEnd"/>
      <w:r w:rsidRPr="00CA159C">
        <w:rPr>
          <w:lang w:val="en-US"/>
        </w:rPr>
        <w:t xml:space="preserve">"])) { </w:t>
      </w:r>
      <w:proofErr w:type="spellStart"/>
      <w:r w:rsidRPr="00CA159C">
        <w:rPr>
          <w:lang w:val="en-US"/>
        </w:rPr>
        <w:t>errors.Add</w:t>
      </w:r>
      <w:proofErr w:type="spellEnd"/>
      <w:r w:rsidRPr="00CA159C">
        <w:rPr>
          <w:lang w:val="en-US"/>
        </w:rPr>
        <w:t>("</w:t>
      </w:r>
      <w:r w:rsidRPr="00CA159C">
        <w:t>Поле</w:t>
      </w:r>
      <w:r w:rsidRPr="00CA159C">
        <w:rPr>
          <w:lang w:val="en-US"/>
        </w:rPr>
        <w:t xml:space="preserve"> </w:t>
      </w:r>
      <w:proofErr w:type="spellStart"/>
      <w:r w:rsidRPr="00CA159C">
        <w:rPr>
          <w:lang w:val="en-US"/>
        </w:rPr>
        <w:t>WidthMap</w:t>
      </w:r>
      <w:proofErr w:type="spellEnd"/>
      <w:r w:rsidRPr="00CA159C">
        <w:rPr>
          <w:lang w:val="en-US"/>
        </w:rPr>
        <w:t xml:space="preserve"> </w:t>
      </w:r>
      <w:r w:rsidRPr="00CA159C">
        <w:t>не</w:t>
      </w:r>
      <w:r w:rsidRPr="00CA159C">
        <w:rPr>
          <w:lang w:val="en-US"/>
        </w:rPr>
        <w:t xml:space="preserve"> </w:t>
      </w:r>
      <w:r w:rsidRPr="00CA159C">
        <w:t>удалось</w:t>
      </w:r>
      <w:r w:rsidRPr="00CA159C">
        <w:rPr>
          <w:lang w:val="en-US"/>
        </w:rPr>
        <w:t xml:space="preserve"> </w:t>
      </w:r>
      <w:r w:rsidRPr="00CA159C">
        <w:t>преобразовать</w:t>
      </w:r>
      <w:r w:rsidRPr="00CA159C">
        <w:rPr>
          <w:lang w:val="en-US"/>
        </w:rPr>
        <w:t xml:space="preserve"> </w:t>
      </w:r>
      <w:r w:rsidRPr="00CA159C">
        <w:t>в</w:t>
      </w:r>
      <w:r w:rsidRPr="00CA159C">
        <w:rPr>
          <w:lang w:val="en-US"/>
        </w:rPr>
        <w:t xml:space="preserve"> </w:t>
      </w:r>
      <w:proofErr w:type="spellStart"/>
      <w:r w:rsidRPr="00CA159C">
        <w:rPr>
          <w:lang w:val="en-US"/>
        </w:rPr>
        <w:t>int</w:t>
      </w:r>
      <w:proofErr w:type="spellEnd"/>
      <w:r w:rsidRPr="00CA159C">
        <w:rPr>
          <w:lang w:val="en-US"/>
        </w:rPr>
        <w:t>"); }</w:t>
      </w:r>
    </w:p>
    <w:p w14:paraId="72D02F12" w14:textId="77777777" w:rsidR="00EE6C29" w:rsidRPr="00CA159C" w:rsidRDefault="00EE6C29" w:rsidP="00CA159C">
      <w:pPr>
        <w:ind w:firstLine="567"/>
        <w:rPr>
          <w:lang w:val="en-US"/>
        </w:rPr>
      </w:pPr>
    </w:p>
    <w:p w14:paraId="37AABDF3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</w:t>
      </w:r>
      <w:proofErr w:type="gramStart"/>
      <w:r w:rsidRPr="00CA159C">
        <w:rPr>
          <w:lang w:val="en-US"/>
        </w:rPr>
        <w:t>if</w:t>
      </w:r>
      <w:proofErr w:type="gramEnd"/>
      <w:r w:rsidRPr="00CA159C">
        <w:rPr>
          <w:lang w:val="en-US"/>
        </w:rPr>
        <w:t xml:space="preserve"> (</w:t>
      </w:r>
      <w:proofErr w:type="spellStart"/>
      <w:r w:rsidRPr="00CA159C">
        <w:rPr>
          <w:lang w:val="en-US"/>
        </w:rPr>
        <w:t>errors.Any</w:t>
      </w:r>
      <w:proofErr w:type="spellEnd"/>
      <w:r w:rsidRPr="00CA159C">
        <w:rPr>
          <w:lang w:val="en-US"/>
        </w:rPr>
        <w:t>())</w:t>
      </w:r>
    </w:p>
    <w:p w14:paraId="2C45E939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{</w:t>
      </w:r>
    </w:p>
    <w:p w14:paraId="1110F04C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    </w:t>
      </w:r>
      <w:proofErr w:type="gramStart"/>
      <w:r w:rsidRPr="00CA159C">
        <w:rPr>
          <w:lang w:val="en-US"/>
        </w:rPr>
        <w:t>return</w:t>
      </w:r>
      <w:proofErr w:type="gramEnd"/>
      <w:r w:rsidRPr="00CA159C">
        <w:rPr>
          <w:lang w:val="en-US"/>
        </w:rPr>
        <w:t xml:space="preserve"> Result&lt;</w:t>
      </w:r>
      <w:proofErr w:type="spellStart"/>
      <w:r w:rsidRPr="00CA159C">
        <w:rPr>
          <w:lang w:val="en-US"/>
        </w:rPr>
        <w:t>bool</w:t>
      </w:r>
      <w:proofErr w:type="spellEnd"/>
      <w:r w:rsidRPr="00CA159C">
        <w:rPr>
          <w:lang w:val="en-US"/>
        </w:rPr>
        <w:t>&gt;.Fail(errors);</w:t>
      </w:r>
    </w:p>
    <w:p w14:paraId="51DF5D1D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}</w:t>
      </w:r>
    </w:p>
    <w:p w14:paraId="010402A5" w14:textId="77777777" w:rsidR="00EE6C29" w:rsidRPr="00CA159C" w:rsidRDefault="00EE6C29" w:rsidP="00CA159C">
      <w:pPr>
        <w:ind w:firstLine="567"/>
        <w:rPr>
          <w:lang w:val="en-US"/>
        </w:rPr>
      </w:pPr>
    </w:p>
    <w:p w14:paraId="11E63701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</w:t>
      </w:r>
      <w:proofErr w:type="spellStart"/>
      <w:r w:rsidRPr="00CA159C">
        <w:rPr>
          <w:lang w:val="en-US"/>
        </w:rPr>
        <w:t>CultureInfo</w:t>
      </w:r>
      <w:proofErr w:type="spellEnd"/>
      <w:r w:rsidRPr="00CA159C">
        <w:rPr>
          <w:lang w:val="en-US"/>
        </w:rPr>
        <w:t xml:space="preserve"> ci = (</w:t>
      </w:r>
      <w:proofErr w:type="spellStart"/>
      <w:r w:rsidRPr="00CA159C">
        <w:rPr>
          <w:lang w:val="en-US"/>
        </w:rPr>
        <w:t>CultureInfo</w:t>
      </w:r>
      <w:proofErr w:type="spellEnd"/>
      <w:proofErr w:type="gramStart"/>
      <w:r w:rsidRPr="00CA159C">
        <w:rPr>
          <w:lang w:val="en-US"/>
        </w:rPr>
        <w:t>)</w:t>
      </w:r>
      <w:proofErr w:type="spellStart"/>
      <w:r w:rsidRPr="00CA159C">
        <w:rPr>
          <w:lang w:val="en-US"/>
        </w:rPr>
        <w:t>CultureInfo.CurrentCulture.Clone</w:t>
      </w:r>
      <w:proofErr w:type="spellEnd"/>
      <w:proofErr w:type="gramEnd"/>
      <w:r w:rsidRPr="00CA159C">
        <w:rPr>
          <w:lang w:val="en-US"/>
        </w:rPr>
        <w:t>();</w:t>
      </w:r>
    </w:p>
    <w:p w14:paraId="47D8EAA5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</w:t>
      </w:r>
      <w:proofErr w:type="spellStart"/>
      <w:r w:rsidRPr="00CA159C">
        <w:rPr>
          <w:lang w:val="en-US"/>
        </w:rPr>
        <w:t>ci.NumberFormat.CurrencyDecimalSeparator</w:t>
      </w:r>
      <w:proofErr w:type="spellEnd"/>
      <w:r w:rsidRPr="00CA159C">
        <w:rPr>
          <w:lang w:val="en-US"/>
        </w:rPr>
        <w:t xml:space="preserve"> = ".";</w:t>
      </w:r>
    </w:p>
    <w:p w14:paraId="67AE93A5" w14:textId="77777777" w:rsidR="00EE6C29" w:rsidRPr="00CA159C" w:rsidRDefault="00EE6C29" w:rsidP="00CA159C">
      <w:pPr>
        <w:ind w:firstLine="567"/>
        <w:rPr>
          <w:lang w:val="en-US"/>
        </w:rPr>
      </w:pPr>
    </w:p>
    <w:p w14:paraId="2F62FF0D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f = </w:t>
      </w:r>
      <w:proofErr w:type="spellStart"/>
      <w:proofErr w:type="gramStart"/>
      <w:r w:rsidRPr="00CA159C">
        <w:rPr>
          <w:lang w:val="en-US"/>
        </w:rPr>
        <w:t>float.Parse</w:t>
      </w:r>
      <w:proofErr w:type="spellEnd"/>
      <w:r w:rsidRPr="00CA159C">
        <w:rPr>
          <w:lang w:val="en-US"/>
        </w:rPr>
        <w:t>(</w:t>
      </w:r>
      <w:proofErr w:type="spellStart"/>
      <w:proofErr w:type="gramEnd"/>
      <w:r w:rsidRPr="00CA159C">
        <w:rPr>
          <w:lang w:val="en-US"/>
        </w:rPr>
        <w:t>ConfigurationManager.AppSettings</w:t>
      </w:r>
      <w:proofErr w:type="spellEnd"/>
      <w:r w:rsidRPr="00CA159C">
        <w:rPr>
          <w:lang w:val="en-US"/>
        </w:rPr>
        <w:t>["</w:t>
      </w:r>
      <w:proofErr w:type="spellStart"/>
      <w:r w:rsidRPr="00CA159C">
        <w:rPr>
          <w:lang w:val="en-US"/>
        </w:rPr>
        <w:t>WoodFireRisk</w:t>
      </w:r>
      <w:proofErr w:type="spellEnd"/>
      <w:r w:rsidRPr="00CA159C">
        <w:rPr>
          <w:lang w:val="en-US"/>
        </w:rPr>
        <w:t xml:space="preserve">"], </w:t>
      </w:r>
      <w:proofErr w:type="spellStart"/>
      <w:r w:rsidRPr="00CA159C">
        <w:rPr>
          <w:lang w:val="en-US"/>
        </w:rPr>
        <w:t>NumberStyles.Any</w:t>
      </w:r>
      <w:proofErr w:type="spellEnd"/>
      <w:r w:rsidRPr="00CA159C">
        <w:rPr>
          <w:lang w:val="en-US"/>
        </w:rPr>
        <w:t>, ci);</w:t>
      </w:r>
    </w:p>
    <w:p w14:paraId="03DF74F6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lastRenderedPageBreak/>
        <w:t xml:space="preserve">            p = </w:t>
      </w:r>
      <w:proofErr w:type="spellStart"/>
      <w:proofErr w:type="gramStart"/>
      <w:r w:rsidRPr="00CA159C">
        <w:rPr>
          <w:lang w:val="en-US"/>
        </w:rPr>
        <w:t>float.Parse</w:t>
      </w:r>
      <w:proofErr w:type="spellEnd"/>
      <w:r w:rsidRPr="00CA159C">
        <w:rPr>
          <w:lang w:val="en-US"/>
        </w:rPr>
        <w:t>(</w:t>
      </w:r>
      <w:proofErr w:type="spellStart"/>
      <w:proofErr w:type="gramEnd"/>
      <w:r w:rsidRPr="00CA159C">
        <w:rPr>
          <w:lang w:val="en-US"/>
        </w:rPr>
        <w:t>ConfigurationManager.AppSettings</w:t>
      </w:r>
      <w:proofErr w:type="spellEnd"/>
      <w:r w:rsidRPr="00CA159C">
        <w:rPr>
          <w:lang w:val="en-US"/>
        </w:rPr>
        <w:t>["</w:t>
      </w:r>
      <w:proofErr w:type="spellStart"/>
      <w:r w:rsidRPr="00CA159C">
        <w:rPr>
          <w:lang w:val="en-US"/>
        </w:rPr>
        <w:t>FillingWithWood</w:t>
      </w:r>
      <w:proofErr w:type="spellEnd"/>
      <w:r w:rsidRPr="00CA159C">
        <w:rPr>
          <w:lang w:val="en-US"/>
        </w:rPr>
        <w:t xml:space="preserve">"], </w:t>
      </w:r>
      <w:proofErr w:type="spellStart"/>
      <w:r w:rsidRPr="00CA159C">
        <w:rPr>
          <w:lang w:val="en-US"/>
        </w:rPr>
        <w:t>NumberStyles.Any</w:t>
      </w:r>
      <w:proofErr w:type="spellEnd"/>
      <w:r w:rsidRPr="00CA159C">
        <w:rPr>
          <w:lang w:val="en-US"/>
        </w:rPr>
        <w:t>, ci);</w:t>
      </w:r>
    </w:p>
    <w:p w14:paraId="2E96AFAD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</w:t>
      </w:r>
      <w:proofErr w:type="gramStart"/>
      <w:r w:rsidRPr="00CA159C">
        <w:rPr>
          <w:lang w:val="en-US"/>
        </w:rPr>
        <w:t>height</w:t>
      </w:r>
      <w:proofErr w:type="gramEnd"/>
      <w:r w:rsidRPr="00CA159C">
        <w:rPr>
          <w:lang w:val="en-US"/>
        </w:rPr>
        <w:t xml:space="preserve"> = </w:t>
      </w:r>
      <w:proofErr w:type="spellStart"/>
      <w:r w:rsidRPr="00CA159C">
        <w:rPr>
          <w:lang w:val="en-US"/>
        </w:rPr>
        <w:t>int.Parse</w:t>
      </w:r>
      <w:proofErr w:type="spellEnd"/>
      <w:r w:rsidRPr="00CA159C">
        <w:rPr>
          <w:lang w:val="en-US"/>
        </w:rPr>
        <w:t>(</w:t>
      </w:r>
      <w:proofErr w:type="spellStart"/>
      <w:r w:rsidRPr="00CA159C">
        <w:rPr>
          <w:lang w:val="en-US"/>
        </w:rPr>
        <w:t>ConfigurationManager.AppSettings</w:t>
      </w:r>
      <w:proofErr w:type="spellEnd"/>
      <w:r w:rsidRPr="00CA159C">
        <w:rPr>
          <w:lang w:val="en-US"/>
        </w:rPr>
        <w:t>["</w:t>
      </w:r>
      <w:proofErr w:type="spellStart"/>
      <w:r w:rsidRPr="00CA159C">
        <w:rPr>
          <w:lang w:val="en-US"/>
        </w:rPr>
        <w:t>HeightMap</w:t>
      </w:r>
      <w:proofErr w:type="spellEnd"/>
      <w:r w:rsidRPr="00CA159C">
        <w:rPr>
          <w:lang w:val="en-US"/>
        </w:rPr>
        <w:t>"]);</w:t>
      </w:r>
    </w:p>
    <w:p w14:paraId="65DE3D10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</w:t>
      </w:r>
      <w:proofErr w:type="gramStart"/>
      <w:r w:rsidRPr="00CA159C">
        <w:rPr>
          <w:lang w:val="en-US"/>
        </w:rPr>
        <w:t>width</w:t>
      </w:r>
      <w:proofErr w:type="gramEnd"/>
      <w:r w:rsidRPr="00CA159C">
        <w:rPr>
          <w:lang w:val="en-US"/>
        </w:rPr>
        <w:t xml:space="preserve"> = </w:t>
      </w:r>
      <w:proofErr w:type="spellStart"/>
      <w:r w:rsidRPr="00CA159C">
        <w:rPr>
          <w:lang w:val="en-US"/>
        </w:rPr>
        <w:t>int.Parse</w:t>
      </w:r>
      <w:proofErr w:type="spellEnd"/>
      <w:r w:rsidRPr="00CA159C">
        <w:rPr>
          <w:lang w:val="en-US"/>
        </w:rPr>
        <w:t>(</w:t>
      </w:r>
      <w:proofErr w:type="spellStart"/>
      <w:r w:rsidRPr="00CA159C">
        <w:rPr>
          <w:lang w:val="en-US"/>
        </w:rPr>
        <w:t>ConfigurationManager.AppSettings</w:t>
      </w:r>
      <w:proofErr w:type="spellEnd"/>
      <w:r w:rsidRPr="00CA159C">
        <w:rPr>
          <w:lang w:val="en-US"/>
        </w:rPr>
        <w:t>["</w:t>
      </w:r>
      <w:proofErr w:type="spellStart"/>
      <w:r w:rsidRPr="00CA159C">
        <w:rPr>
          <w:lang w:val="en-US"/>
        </w:rPr>
        <w:t>WidthMap</w:t>
      </w:r>
      <w:proofErr w:type="spellEnd"/>
      <w:r w:rsidRPr="00CA159C">
        <w:rPr>
          <w:lang w:val="en-US"/>
        </w:rPr>
        <w:t>"]);</w:t>
      </w:r>
    </w:p>
    <w:p w14:paraId="19D97804" w14:textId="77777777" w:rsidR="00EE6C29" w:rsidRPr="00CA159C" w:rsidRDefault="00EE6C29" w:rsidP="00CA159C">
      <w:pPr>
        <w:ind w:firstLine="567"/>
        <w:rPr>
          <w:lang w:val="en-US"/>
        </w:rPr>
      </w:pPr>
    </w:p>
    <w:p w14:paraId="46DDE5D4" w14:textId="77777777" w:rsidR="00EE6C29" w:rsidRPr="00CA159C" w:rsidRDefault="00EE6C29" w:rsidP="00CA159C">
      <w:pPr>
        <w:ind w:firstLine="567"/>
        <w:rPr>
          <w:lang w:val="en-US"/>
        </w:rPr>
      </w:pPr>
      <w:r w:rsidRPr="00CA159C">
        <w:rPr>
          <w:lang w:val="en-US"/>
        </w:rPr>
        <w:t xml:space="preserve">            </w:t>
      </w:r>
      <w:proofErr w:type="gramStart"/>
      <w:r w:rsidRPr="00CA159C">
        <w:rPr>
          <w:lang w:val="en-US"/>
        </w:rPr>
        <w:t>return</w:t>
      </w:r>
      <w:proofErr w:type="gramEnd"/>
      <w:r w:rsidRPr="00CA159C">
        <w:rPr>
          <w:lang w:val="en-US"/>
        </w:rPr>
        <w:t xml:space="preserve"> Result&lt;</w:t>
      </w:r>
      <w:proofErr w:type="spellStart"/>
      <w:r w:rsidRPr="00CA159C">
        <w:rPr>
          <w:lang w:val="en-US"/>
        </w:rPr>
        <w:t>bool</w:t>
      </w:r>
      <w:proofErr w:type="spellEnd"/>
      <w:r w:rsidRPr="00CA159C">
        <w:rPr>
          <w:lang w:val="en-US"/>
        </w:rPr>
        <w:t>&gt;.Success(true);</w:t>
      </w:r>
    </w:p>
    <w:p w14:paraId="4744A4C5" w14:textId="785EB602" w:rsidR="00344E58" w:rsidRPr="00CA159C" w:rsidRDefault="00EE6C29" w:rsidP="00CA159C">
      <w:pPr>
        <w:ind w:firstLine="567"/>
      </w:pPr>
      <w:r w:rsidRPr="00CA159C">
        <w:rPr>
          <w:lang w:val="en-US"/>
        </w:rPr>
        <w:t xml:space="preserve">        </w:t>
      </w:r>
      <w:r w:rsidRPr="00CA159C">
        <w:t>}</w:t>
      </w:r>
    </w:p>
    <w:p w14:paraId="6399345F" w14:textId="77777777" w:rsidR="00DA7048" w:rsidRDefault="00DA7048" w:rsidP="00CA159C">
      <w:pPr>
        <w:ind w:firstLine="567"/>
      </w:pPr>
    </w:p>
    <w:p w14:paraId="3B01F0FC" w14:textId="77777777" w:rsidR="007F6965" w:rsidRDefault="007F6965" w:rsidP="00CA159C">
      <w:pPr>
        <w:ind w:firstLine="567"/>
      </w:pPr>
    </w:p>
    <w:p w14:paraId="5486C19F" w14:textId="77777777" w:rsidR="007F6965" w:rsidRPr="00CA159C" w:rsidRDefault="007F6965" w:rsidP="00CA159C">
      <w:pPr>
        <w:ind w:firstLine="567"/>
      </w:pPr>
    </w:p>
    <w:p w14:paraId="4B570CF7" w14:textId="4D69FD23" w:rsidR="00DA7048" w:rsidRPr="007F6965" w:rsidRDefault="00DA7048" w:rsidP="00CA159C">
      <w:pPr>
        <w:ind w:firstLine="567"/>
      </w:pPr>
      <w:bookmarkStart w:id="17" w:name="_Toc54346495"/>
      <w:r w:rsidRPr="007F6965">
        <w:t>Скриншоты приложения</w:t>
      </w:r>
      <w:bookmarkEnd w:id="17"/>
    </w:p>
    <w:p w14:paraId="74E0FA4C" w14:textId="330FC04D" w:rsidR="00DA7048" w:rsidRPr="00CA159C" w:rsidRDefault="00321AD0" w:rsidP="00CA159C">
      <w:pPr>
        <w:ind w:firstLine="567"/>
      </w:pPr>
      <w:r>
        <w:pict w14:anchorId="079FEA0B">
          <v:shape id="_x0000_i1029" type="#_x0000_t75" style="width:496pt;height:259.35pt">
            <v:imagedata r:id="rId15" o:title="12"/>
          </v:shape>
        </w:pict>
      </w:r>
    </w:p>
    <w:p w14:paraId="17BEB5FC" w14:textId="0835F8B6" w:rsidR="00B23DC1" w:rsidRPr="00CA159C" w:rsidRDefault="00344E58" w:rsidP="00CA159C">
      <w:pPr>
        <w:ind w:firstLine="567"/>
      </w:pPr>
      <w:r w:rsidRPr="00CA159C">
        <w:t xml:space="preserve">Рисунок 3.1 – Консольное окно с выводом </w:t>
      </w:r>
      <w:proofErr w:type="gramStart"/>
      <w:r w:rsidRPr="00CA159C">
        <w:t>псевдо</w:t>
      </w:r>
      <w:r w:rsidR="00D67212" w:rsidRPr="00CA159C">
        <w:t>-</w:t>
      </w:r>
      <w:r w:rsidRPr="00CA159C">
        <w:t>графики</w:t>
      </w:r>
      <w:proofErr w:type="gramEnd"/>
    </w:p>
    <w:p w14:paraId="4A266D7E" w14:textId="3FA476E5" w:rsidR="001F6F60" w:rsidRPr="00CA159C" w:rsidRDefault="00657B8F" w:rsidP="00CA159C">
      <w:pPr>
        <w:ind w:firstLine="567"/>
        <w:rPr>
          <w:b/>
        </w:rPr>
      </w:pPr>
      <w:bookmarkStart w:id="18" w:name="_Toc54346496"/>
      <w:r w:rsidRPr="00CA159C">
        <w:rPr>
          <w:b/>
        </w:rPr>
        <w:t>Вывод</w:t>
      </w:r>
      <w:bookmarkEnd w:id="18"/>
    </w:p>
    <w:p w14:paraId="3F435477" w14:textId="2E983A98" w:rsidR="009C1894" w:rsidRPr="00CA159C" w:rsidRDefault="009C1894" w:rsidP="00CA159C">
      <w:pPr>
        <w:ind w:firstLine="567"/>
      </w:pPr>
      <w:r w:rsidRPr="00CA159C">
        <w:t xml:space="preserve">В данной </w:t>
      </w:r>
      <w:r w:rsidR="002A3A1E" w:rsidRPr="00CA159C">
        <w:t>практической</w:t>
      </w:r>
      <w:r w:rsidRPr="00CA159C">
        <w:t xml:space="preserve"> работе был</w:t>
      </w:r>
      <w:r w:rsidR="002A3A1E" w:rsidRPr="00CA159C">
        <w:t xml:space="preserve">и реализованы следующие задачи “Менеджер рецептов”, “Лабиринт”, </w:t>
      </w:r>
      <w:r w:rsidR="00525BC3">
        <w:t>“</w:t>
      </w:r>
      <w:r w:rsidR="002A3A1E" w:rsidRPr="00CA159C">
        <w:t>Лесной пожар”.</w:t>
      </w:r>
      <w:r w:rsidRPr="00CA159C">
        <w:t xml:space="preserve"> В ходе работы был</w:t>
      </w:r>
      <w:r w:rsidR="00A779AB" w:rsidRPr="00CA159C">
        <w:t xml:space="preserve"> выполнен план по данным задачам</w:t>
      </w:r>
      <w:r w:rsidR="00AD1E4D" w:rsidRPr="00CA159C">
        <w:t>, а также</w:t>
      </w:r>
      <w:r w:rsidR="00A779AB" w:rsidRPr="00CA159C">
        <w:t xml:space="preserve"> реализована их документация</w:t>
      </w:r>
      <w:r w:rsidRPr="00CA159C">
        <w:t xml:space="preserve">. </w:t>
      </w:r>
    </w:p>
    <w:p w14:paraId="150C1CF8" w14:textId="02F5B0F0" w:rsidR="009C1894" w:rsidRPr="00CA159C" w:rsidRDefault="009C1894" w:rsidP="00CA159C">
      <w:pPr>
        <w:ind w:firstLine="567"/>
      </w:pPr>
      <w:r w:rsidRPr="00CA159C">
        <w:t>В итоге,</w:t>
      </w:r>
      <w:r w:rsidR="00EA5B2B" w:rsidRPr="00CA159C">
        <w:t xml:space="preserve"> за это время был получен важнейший практический опыт и рекомендации, которые помогли справиться с трудностями в задачах.</w:t>
      </w:r>
    </w:p>
    <w:p w14:paraId="42124AAE" w14:textId="77777777" w:rsidR="00336E83" w:rsidRPr="00CA159C" w:rsidRDefault="00336E83" w:rsidP="00CA159C">
      <w:pPr>
        <w:ind w:firstLine="567"/>
      </w:pPr>
    </w:p>
    <w:p w14:paraId="0FD44B7A" w14:textId="20DE1207" w:rsidR="00336E83" w:rsidRPr="004F52EF" w:rsidRDefault="00336E83" w:rsidP="00CA159C">
      <w:pPr>
        <w:ind w:firstLine="567"/>
      </w:pPr>
      <w:r w:rsidRPr="00CA159C">
        <w:t xml:space="preserve">«__» ________ 20___г. </w:t>
      </w:r>
      <w:r w:rsidRPr="00CA159C">
        <w:tab/>
        <w:t xml:space="preserve">_________________/ </w:t>
      </w:r>
      <w:proofErr w:type="spellStart"/>
      <w:r w:rsidR="004B4E2B" w:rsidRPr="00CA159C">
        <w:t>Липчанская</w:t>
      </w:r>
      <w:proofErr w:type="spellEnd"/>
      <w:r w:rsidR="001F0189" w:rsidRPr="00CA159C">
        <w:t xml:space="preserve"> А.</w:t>
      </w:r>
      <w:r w:rsidR="004B4E2B" w:rsidRPr="00CA159C">
        <w:t>В</w:t>
      </w:r>
      <w:r w:rsidRPr="00CA159C">
        <w:t>./</w:t>
      </w:r>
      <w:r w:rsidR="004B4E2B">
        <w:tab/>
      </w:r>
    </w:p>
    <w:sectPr w:rsidR="00336E83" w:rsidRPr="004F52EF" w:rsidSect="00D321DA">
      <w:pgSz w:w="11906" w:h="16838" w:code="9"/>
      <w:pgMar w:top="1134" w:right="851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83B722" w14:textId="77777777" w:rsidR="00321AD0" w:rsidRDefault="00321AD0" w:rsidP="001F6F60">
      <w:pPr>
        <w:spacing w:line="240" w:lineRule="auto"/>
      </w:pPr>
      <w:r>
        <w:separator/>
      </w:r>
    </w:p>
  </w:endnote>
  <w:endnote w:type="continuationSeparator" w:id="0">
    <w:p w14:paraId="51B9980E" w14:textId="77777777" w:rsidR="00321AD0" w:rsidRDefault="00321AD0" w:rsidP="001F6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6876771"/>
      <w:docPartObj>
        <w:docPartGallery w:val="Page Numbers (Bottom of Page)"/>
        <w:docPartUnique/>
      </w:docPartObj>
    </w:sdtPr>
    <w:sdtEndPr/>
    <w:sdtContent>
      <w:p w14:paraId="47B02E4B" w14:textId="77777777" w:rsidR="00DA11EA" w:rsidRDefault="00DA11E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3A4C">
          <w:rPr>
            <w:noProof/>
          </w:rPr>
          <w:t>16</w:t>
        </w:r>
        <w:r>
          <w:fldChar w:fldCharType="end"/>
        </w:r>
      </w:p>
    </w:sdtContent>
  </w:sdt>
  <w:p w14:paraId="4CECD57A" w14:textId="77777777" w:rsidR="00DA11EA" w:rsidRDefault="00DA11E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EEEF18" w14:textId="77777777" w:rsidR="00321AD0" w:rsidRDefault="00321AD0" w:rsidP="001F6F60">
      <w:pPr>
        <w:spacing w:line="240" w:lineRule="auto"/>
      </w:pPr>
      <w:r>
        <w:separator/>
      </w:r>
    </w:p>
  </w:footnote>
  <w:footnote w:type="continuationSeparator" w:id="0">
    <w:p w14:paraId="3947B746" w14:textId="77777777" w:rsidR="00321AD0" w:rsidRDefault="00321AD0" w:rsidP="001F6F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B3831"/>
    <w:multiLevelType w:val="hybridMultilevel"/>
    <w:tmpl w:val="2C2E368A"/>
    <w:lvl w:ilvl="0" w:tplc="E95C36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BE14D7"/>
    <w:multiLevelType w:val="hybridMultilevel"/>
    <w:tmpl w:val="EE70F9E6"/>
    <w:lvl w:ilvl="0" w:tplc="DBC492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620246C"/>
    <w:multiLevelType w:val="hybridMultilevel"/>
    <w:tmpl w:val="64CAFA62"/>
    <w:lvl w:ilvl="0" w:tplc="2A2C22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C6948CA"/>
    <w:multiLevelType w:val="multilevel"/>
    <w:tmpl w:val="4450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CB02D3"/>
    <w:multiLevelType w:val="hybridMultilevel"/>
    <w:tmpl w:val="0588A3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A9F7625"/>
    <w:multiLevelType w:val="hybridMultilevel"/>
    <w:tmpl w:val="016AA674"/>
    <w:lvl w:ilvl="0" w:tplc="68D66D6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1D447B5D"/>
    <w:multiLevelType w:val="multilevel"/>
    <w:tmpl w:val="0374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471972"/>
    <w:multiLevelType w:val="multilevel"/>
    <w:tmpl w:val="B06E0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08635D"/>
    <w:multiLevelType w:val="hybridMultilevel"/>
    <w:tmpl w:val="6060A89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7">
      <w:start w:val="1"/>
      <w:numFmt w:val="lowerLetter"/>
      <w:lvlText w:val="%2)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53B1137"/>
    <w:multiLevelType w:val="multilevel"/>
    <w:tmpl w:val="2C5C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F066B4"/>
    <w:multiLevelType w:val="hybridMultilevel"/>
    <w:tmpl w:val="ABF0A8C2"/>
    <w:lvl w:ilvl="0" w:tplc="7FEADA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C0457E8"/>
    <w:multiLevelType w:val="multilevel"/>
    <w:tmpl w:val="495EF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FA2C06"/>
    <w:multiLevelType w:val="hybridMultilevel"/>
    <w:tmpl w:val="E9DC23E6"/>
    <w:lvl w:ilvl="0" w:tplc="7B12DE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2DB38F5"/>
    <w:multiLevelType w:val="hybridMultilevel"/>
    <w:tmpl w:val="861C618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5B928AD"/>
    <w:multiLevelType w:val="multilevel"/>
    <w:tmpl w:val="3B1C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120C07"/>
    <w:multiLevelType w:val="hybridMultilevel"/>
    <w:tmpl w:val="06E013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9D3C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9D90743"/>
    <w:multiLevelType w:val="multilevel"/>
    <w:tmpl w:val="A3E0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815833"/>
    <w:multiLevelType w:val="hybridMultilevel"/>
    <w:tmpl w:val="01960FCE"/>
    <w:lvl w:ilvl="0" w:tplc="3B00F33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467F29A0"/>
    <w:multiLevelType w:val="hybridMultilevel"/>
    <w:tmpl w:val="47C85BCE"/>
    <w:lvl w:ilvl="0" w:tplc="2B8AAC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7083FA1"/>
    <w:multiLevelType w:val="hybridMultilevel"/>
    <w:tmpl w:val="A24A72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831448D"/>
    <w:multiLevelType w:val="hybridMultilevel"/>
    <w:tmpl w:val="5BB6AC12"/>
    <w:lvl w:ilvl="0" w:tplc="4FC80886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8791861"/>
    <w:multiLevelType w:val="hybridMultilevel"/>
    <w:tmpl w:val="D6EA6880"/>
    <w:lvl w:ilvl="0" w:tplc="C57A78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8DF4B8F"/>
    <w:multiLevelType w:val="hybridMultilevel"/>
    <w:tmpl w:val="CA1E8574"/>
    <w:lvl w:ilvl="0" w:tplc="AFB08F72">
      <w:start w:val="1"/>
      <w:numFmt w:val="decimal"/>
      <w:pStyle w:val="a"/>
      <w:lvlText w:val="Приложение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1913C9"/>
    <w:multiLevelType w:val="hybridMultilevel"/>
    <w:tmpl w:val="070EF2F2"/>
    <w:lvl w:ilvl="0" w:tplc="5634850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4A6E32AF"/>
    <w:multiLevelType w:val="hybridMultilevel"/>
    <w:tmpl w:val="DB1A0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A070AB"/>
    <w:multiLevelType w:val="hybridMultilevel"/>
    <w:tmpl w:val="C7F69BCC"/>
    <w:lvl w:ilvl="0" w:tplc="1BE68968">
      <w:numFmt w:val="bullet"/>
      <w:lvlText w:val="-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7">
    <w:nsid w:val="591C4F6F"/>
    <w:multiLevelType w:val="hybridMultilevel"/>
    <w:tmpl w:val="35763C04"/>
    <w:lvl w:ilvl="0" w:tplc="041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8">
    <w:nsid w:val="5A117EB0"/>
    <w:multiLevelType w:val="hybridMultilevel"/>
    <w:tmpl w:val="070EF2F2"/>
    <w:lvl w:ilvl="0" w:tplc="5634850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5B2565D0"/>
    <w:multiLevelType w:val="multilevel"/>
    <w:tmpl w:val="6064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3D038C"/>
    <w:multiLevelType w:val="hybridMultilevel"/>
    <w:tmpl w:val="59AA3A42"/>
    <w:lvl w:ilvl="0" w:tplc="563EF7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F353A46"/>
    <w:multiLevelType w:val="hybridMultilevel"/>
    <w:tmpl w:val="81AAC6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1E27B3"/>
    <w:multiLevelType w:val="multilevel"/>
    <w:tmpl w:val="86AA9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4170B79"/>
    <w:multiLevelType w:val="hybridMultilevel"/>
    <w:tmpl w:val="67024C46"/>
    <w:lvl w:ilvl="0" w:tplc="060A1D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65C45BDE"/>
    <w:multiLevelType w:val="hybridMultilevel"/>
    <w:tmpl w:val="43543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312B0B"/>
    <w:multiLevelType w:val="hybridMultilevel"/>
    <w:tmpl w:val="6CE40488"/>
    <w:lvl w:ilvl="0" w:tplc="EC389E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BE459BD"/>
    <w:multiLevelType w:val="multilevel"/>
    <w:tmpl w:val="BBDEB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CCD4741"/>
    <w:multiLevelType w:val="hybridMultilevel"/>
    <w:tmpl w:val="744E7200"/>
    <w:lvl w:ilvl="0" w:tplc="EC1229B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5C5EB5"/>
    <w:multiLevelType w:val="multilevel"/>
    <w:tmpl w:val="03EA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130113C"/>
    <w:multiLevelType w:val="multilevel"/>
    <w:tmpl w:val="DDE072B6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40">
    <w:nsid w:val="732938DC"/>
    <w:multiLevelType w:val="hybridMultilevel"/>
    <w:tmpl w:val="1BB41D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58D048A"/>
    <w:multiLevelType w:val="hybridMultilevel"/>
    <w:tmpl w:val="FB9C426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E644D5"/>
    <w:multiLevelType w:val="multilevel"/>
    <w:tmpl w:val="E62A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23"/>
  </w:num>
  <w:num w:numId="3">
    <w:abstractNumId w:val="4"/>
  </w:num>
  <w:num w:numId="4">
    <w:abstractNumId w:val="20"/>
  </w:num>
  <w:num w:numId="5">
    <w:abstractNumId w:val="40"/>
  </w:num>
  <w:num w:numId="6">
    <w:abstractNumId w:val="31"/>
  </w:num>
  <w:num w:numId="7">
    <w:abstractNumId w:val="0"/>
  </w:num>
  <w:num w:numId="8">
    <w:abstractNumId w:val="36"/>
  </w:num>
  <w:num w:numId="9">
    <w:abstractNumId w:val="27"/>
  </w:num>
  <w:num w:numId="10">
    <w:abstractNumId w:val="37"/>
  </w:num>
  <w:num w:numId="11">
    <w:abstractNumId w:val="24"/>
  </w:num>
  <w:num w:numId="12">
    <w:abstractNumId w:val="28"/>
  </w:num>
  <w:num w:numId="13">
    <w:abstractNumId w:val="18"/>
  </w:num>
  <w:num w:numId="14">
    <w:abstractNumId w:val="5"/>
  </w:num>
  <w:num w:numId="15">
    <w:abstractNumId w:val="14"/>
  </w:num>
  <w:num w:numId="16">
    <w:abstractNumId w:val="16"/>
  </w:num>
  <w:num w:numId="17">
    <w:abstractNumId w:val="30"/>
  </w:num>
  <w:num w:numId="18">
    <w:abstractNumId w:val="15"/>
  </w:num>
  <w:num w:numId="19">
    <w:abstractNumId w:val="39"/>
  </w:num>
  <w:num w:numId="20">
    <w:abstractNumId w:val="32"/>
  </w:num>
  <w:num w:numId="21">
    <w:abstractNumId w:val="42"/>
  </w:num>
  <w:num w:numId="22">
    <w:abstractNumId w:val="17"/>
  </w:num>
  <w:num w:numId="23">
    <w:abstractNumId w:val="6"/>
  </w:num>
  <w:num w:numId="2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9"/>
  </w:num>
  <w:num w:numId="27">
    <w:abstractNumId w:val="29"/>
  </w:num>
  <w:num w:numId="28">
    <w:abstractNumId w:val="38"/>
  </w:num>
  <w:num w:numId="29">
    <w:abstractNumId w:val="3"/>
  </w:num>
  <w:num w:numId="30">
    <w:abstractNumId w:val="26"/>
  </w:num>
  <w:num w:numId="31">
    <w:abstractNumId w:val="41"/>
  </w:num>
  <w:num w:numId="32">
    <w:abstractNumId w:val="7"/>
  </w:num>
  <w:num w:numId="33">
    <w:abstractNumId w:val="25"/>
  </w:num>
  <w:num w:numId="34">
    <w:abstractNumId w:val="10"/>
  </w:num>
  <w:num w:numId="35">
    <w:abstractNumId w:val="2"/>
  </w:num>
  <w:num w:numId="36">
    <w:abstractNumId w:val="13"/>
  </w:num>
  <w:num w:numId="37">
    <w:abstractNumId w:val="8"/>
  </w:num>
  <w:num w:numId="38">
    <w:abstractNumId w:val="34"/>
  </w:num>
  <w:num w:numId="39">
    <w:abstractNumId w:val="19"/>
  </w:num>
  <w:num w:numId="40">
    <w:abstractNumId w:val="33"/>
  </w:num>
  <w:num w:numId="41">
    <w:abstractNumId w:val="12"/>
  </w:num>
  <w:num w:numId="42">
    <w:abstractNumId w:val="22"/>
  </w:num>
  <w:num w:numId="43">
    <w:abstractNumId w:val="1"/>
  </w:num>
  <w:num w:numId="44">
    <w:abstractNumId w:val="21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46"/>
    <w:rsid w:val="000027E3"/>
    <w:rsid w:val="000052B6"/>
    <w:rsid w:val="00006ECB"/>
    <w:rsid w:val="000074DC"/>
    <w:rsid w:val="00007807"/>
    <w:rsid w:val="00010646"/>
    <w:rsid w:val="000167FB"/>
    <w:rsid w:val="00020EA0"/>
    <w:rsid w:val="0002146E"/>
    <w:rsid w:val="000317E4"/>
    <w:rsid w:val="00034986"/>
    <w:rsid w:val="00035C52"/>
    <w:rsid w:val="000406F9"/>
    <w:rsid w:val="0004126F"/>
    <w:rsid w:val="000426F3"/>
    <w:rsid w:val="00042CFF"/>
    <w:rsid w:val="00043B86"/>
    <w:rsid w:val="00053A90"/>
    <w:rsid w:val="0005516B"/>
    <w:rsid w:val="00061E7A"/>
    <w:rsid w:val="00071D37"/>
    <w:rsid w:val="00090FF6"/>
    <w:rsid w:val="00093AC4"/>
    <w:rsid w:val="0009775C"/>
    <w:rsid w:val="00097A2E"/>
    <w:rsid w:val="000A0384"/>
    <w:rsid w:val="000A4F76"/>
    <w:rsid w:val="000A7C44"/>
    <w:rsid w:val="000B14A3"/>
    <w:rsid w:val="000B200C"/>
    <w:rsid w:val="000B447A"/>
    <w:rsid w:val="000C2E4D"/>
    <w:rsid w:val="000C3879"/>
    <w:rsid w:val="000C4214"/>
    <w:rsid w:val="000C6C1B"/>
    <w:rsid w:val="000C71D3"/>
    <w:rsid w:val="000D5FA9"/>
    <w:rsid w:val="000D6390"/>
    <w:rsid w:val="000E1110"/>
    <w:rsid w:val="000E59F9"/>
    <w:rsid w:val="000E5C03"/>
    <w:rsid w:val="000F2CA7"/>
    <w:rsid w:val="000F4FB0"/>
    <w:rsid w:val="000F56A3"/>
    <w:rsid w:val="0010132D"/>
    <w:rsid w:val="00101E9E"/>
    <w:rsid w:val="001024FA"/>
    <w:rsid w:val="00103BDC"/>
    <w:rsid w:val="00107E31"/>
    <w:rsid w:val="00117B96"/>
    <w:rsid w:val="00127F20"/>
    <w:rsid w:val="00132EAC"/>
    <w:rsid w:val="00142EC9"/>
    <w:rsid w:val="00155D6E"/>
    <w:rsid w:val="00167790"/>
    <w:rsid w:val="001679EF"/>
    <w:rsid w:val="00172972"/>
    <w:rsid w:val="001853CA"/>
    <w:rsid w:val="001872D0"/>
    <w:rsid w:val="001879B0"/>
    <w:rsid w:val="0019016D"/>
    <w:rsid w:val="00191F9C"/>
    <w:rsid w:val="00192C4E"/>
    <w:rsid w:val="001B2296"/>
    <w:rsid w:val="001C107C"/>
    <w:rsid w:val="001C461C"/>
    <w:rsid w:val="001D574E"/>
    <w:rsid w:val="001D6B9D"/>
    <w:rsid w:val="001E1749"/>
    <w:rsid w:val="001F0189"/>
    <w:rsid w:val="001F186C"/>
    <w:rsid w:val="001F485D"/>
    <w:rsid w:val="001F6F60"/>
    <w:rsid w:val="001F7021"/>
    <w:rsid w:val="00201C88"/>
    <w:rsid w:val="00212167"/>
    <w:rsid w:val="00217FDE"/>
    <w:rsid w:val="00220FAF"/>
    <w:rsid w:val="00226E8C"/>
    <w:rsid w:val="00227051"/>
    <w:rsid w:val="00227E7C"/>
    <w:rsid w:val="00233D4F"/>
    <w:rsid w:val="00241EB8"/>
    <w:rsid w:val="00247164"/>
    <w:rsid w:val="00250D3D"/>
    <w:rsid w:val="00253670"/>
    <w:rsid w:val="00255452"/>
    <w:rsid w:val="00261841"/>
    <w:rsid w:val="00263DCD"/>
    <w:rsid w:val="0026740B"/>
    <w:rsid w:val="00274C4F"/>
    <w:rsid w:val="00275D61"/>
    <w:rsid w:val="00281D0E"/>
    <w:rsid w:val="00291680"/>
    <w:rsid w:val="002938A7"/>
    <w:rsid w:val="002A3A1E"/>
    <w:rsid w:val="002A5D7D"/>
    <w:rsid w:val="002A7136"/>
    <w:rsid w:val="002A7186"/>
    <w:rsid w:val="002B0132"/>
    <w:rsid w:val="002B6C12"/>
    <w:rsid w:val="002C7373"/>
    <w:rsid w:val="002C7BAA"/>
    <w:rsid w:val="002D0154"/>
    <w:rsid w:val="002D15C4"/>
    <w:rsid w:val="002E2536"/>
    <w:rsid w:val="002F1552"/>
    <w:rsid w:val="003014E4"/>
    <w:rsid w:val="00312F4A"/>
    <w:rsid w:val="003154B3"/>
    <w:rsid w:val="003166EF"/>
    <w:rsid w:val="00321AD0"/>
    <w:rsid w:val="00326F3E"/>
    <w:rsid w:val="003306C7"/>
    <w:rsid w:val="00336E83"/>
    <w:rsid w:val="00341C05"/>
    <w:rsid w:val="00344E58"/>
    <w:rsid w:val="003460F3"/>
    <w:rsid w:val="003462B1"/>
    <w:rsid w:val="00364949"/>
    <w:rsid w:val="00365677"/>
    <w:rsid w:val="00366F00"/>
    <w:rsid w:val="00372353"/>
    <w:rsid w:val="00377C75"/>
    <w:rsid w:val="00396FBF"/>
    <w:rsid w:val="003A086B"/>
    <w:rsid w:val="003A1675"/>
    <w:rsid w:val="003A4182"/>
    <w:rsid w:val="003A5C41"/>
    <w:rsid w:val="003A6C19"/>
    <w:rsid w:val="003B7F14"/>
    <w:rsid w:val="003C06C3"/>
    <w:rsid w:val="003C2042"/>
    <w:rsid w:val="003C20ED"/>
    <w:rsid w:val="003C230C"/>
    <w:rsid w:val="003C6F0C"/>
    <w:rsid w:val="003C6F24"/>
    <w:rsid w:val="003C7822"/>
    <w:rsid w:val="003D53C5"/>
    <w:rsid w:val="003E3191"/>
    <w:rsid w:val="003E5C1E"/>
    <w:rsid w:val="003E65C8"/>
    <w:rsid w:val="003F0FE6"/>
    <w:rsid w:val="003F5506"/>
    <w:rsid w:val="003F7CD5"/>
    <w:rsid w:val="0040087E"/>
    <w:rsid w:val="004106EC"/>
    <w:rsid w:val="00410757"/>
    <w:rsid w:val="00412B25"/>
    <w:rsid w:val="00424E18"/>
    <w:rsid w:val="00427606"/>
    <w:rsid w:val="00431CB5"/>
    <w:rsid w:val="004359BE"/>
    <w:rsid w:val="00435EA5"/>
    <w:rsid w:val="00446201"/>
    <w:rsid w:val="00453D52"/>
    <w:rsid w:val="00455F7B"/>
    <w:rsid w:val="004626AA"/>
    <w:rsid w:val="0046454F"/>
    <w:rsid w:val="0046675D"/>
    <w:rsid w:val="00471482"/>
    <w:rsid w:val="004715A2"/>
    <w:rsid w:val="00472A88"/>
    <w:rsid w:val="00474891"/>
    <w:rsid w:val="00481E70"/>
    <w:rsid w:val="00484A42"/>
    <w:rsid w:val="00485C37"/>
    <w:rsid w:val="00490409"/>
    <w:rsid w:val="00491211"/>
    <w:rsid w:val="004920A1"/>
    <w:rsid w:val="00493C38"/>
    <w:rsid w:val="00495990"/>
    <w:rsid w:val="004A17B8"/>
    <w:rsid w:val="004A305F"/>
    <w:rsid w:val="004B240A"/>
    <w:rsid w:val="004B258E"/>
    <w:rsid w:val="004B4606"/>
    <w:rsid w:val="004B4E2B"/>
    <w:rsid w:val="004C023D"/>
    <w:rsid w:val="004C0E7C"/>
    <w:rsid w:val="004D266E"/>
    <w:rsid w:val="004D3C5E"/>
    <w:rsid w:val="004D76A4"/>
    <w:rsid w:val="004D782F"/>
    <w:rsid w:val="004E76D6"/>
    <w:rsid w:val="004F1A37"/>
    <w:rsid w:val="004F52EF"/>
    <w:rsid w:val="00501EA9"/>
    <w:rsid w:val="00516680"/>
    <w:rsid w:val="00521572"/>
    <w:rsid w:val="00525BC3"/>
    <w:rsid w:val="005307C2"/>
    <w:rsid w:val="0053465C"/>
    <w:rsid w:val="0053527A"/>
    <w:rsid w:val="005409C5"/>
    <w:rsid w:val="005504C0"/>
    <w:rsid w:val="00552B84"/>
    <w:rsid w:val="0056033F"/>
    <w:rsid w:val="005616D7"/>
    <w:rsid w:val="0056571A"/>
    <w:rsid w:val="00567D8A"/>
    <w:rsid w:val="0057178F"/>
    <w:rsid w:val="00573DEF"/>
    <w:rsid w:val="005776AD"/>
    <w:rsid w:val="005923CF"/>
    <w:rsid w:val="0059566B"/>
    <w:rsid w:val="00595DFD"/>
    <w:rsid w:val="005A2639"/>
    <w:rsid w:val="005A5FD0"/>
    <w:rsid w:val="005A7119"/>
    <w:rsid w:val="005B76D7"/>
    <w:rsid w:val="005D4AAE"/>
    <w:rsid w:val="005D6BAE"/>
    <w:rsid w:val="005E02F2"/>
    <w:rsid w:val="005E7FDE"/>
    <w:rsid w:val="005F113D"/>
    <w:rsid w:val="00600091"/>
    <w:rsid w:val="00600C30"/>
    <w:rsid w:val="00605D69"/>
    <w:rsid w:val="006131DA"/>
    <w:rsid w:val="0062087F"/>
    <w:rsid w:val="00621724"/>
    <w:rsid w:val="0062455B"/>
    <w:rsid w:val="006262DF"/>
    <w:rsid w:val="0063263D"/>
    <w:rsid w:val="00632DD2"/>
    <w:rsid w:val="00634F8E"/>
    <w:rsid w:val="0064395C"/>
    <w:rsid w:val="0064773A"/>
    <w:rsid w:val="00656C21"/>
    <w:rsid w:val="00657B8F"/>
    <w:rsid w:val="00661789"/>
    <w:rsid w:val="00677BC4"/>
    <w:rsid w:val="006800ED"/>
    <w:rsid w:val="0068146D"/>
    <w:rsid w:val="0068308F"/>
    <w:rsid w:val="0068590C"/>
    <w:rsid w:val="006868E0"/>
    <w:rsid w:val="006A04DF"/>
    <w:rsid w:val="006A1D45"/>
    <w:rsid w:val="006A352E"/>
    <w:rsid w:val="006A3F33"/>
    <w:rsid w:val="006A6823"/>
    <w:rsid w:val="006B6037"/>
    <w:rsid w:val="006C114D"/>
    <w:rsid w:val="006C325C"/>
    <w:rsid w:val="006C3A4C"/>
    <w:rsid w:val="006C56AB"/>
    <w:rsid w:val="006D7428"/>
    <w:rsid w:val="006D7FCF"/>
    <w:rsid w:val="006E26D7"/>
    <w:rsid w:val="006F25C6"/>
    <w:rsid w:val="006F39F5"/>
    <w:rsid w:val="006F469C"/>
    <w:rsid w:val="006F6984"/>
    <w:rsid w:val="006F7F0F"/>
    <w:rsid w:val="007038C0"/>
    <w:rsid w:val="00720A8E"/>
    <w:rsid w:val="0073085F"/>
    <w:rsid w:val="00733906"/>
    <w:rsid w:val="007419B1"/>
    <w:rsid w:val="007437B1"/>
    <w:rsid w:val="00744ECD"/>
    <w:rsid w:val="00746470"/>
    <w:rsid w:val="0074703D"/>
    <w:rsid w:val="00753266"/>
    <w:rsid w:val="0075639C"/>
    <w:rsid w:val="00764D12"/>
    <w:rsid w:val="0076665B"/>
    <w:rsid w:val="0076697D"/>
    <w:rsid w:val="00767C2F"/>
    <w:rsid w:val="00775ED7"/>
    <w:rsid w:val="00784C5D"/>
    <w:rsid w:val="007858FF"/>
    <w:rsid w:val="00785938"/>
    <w:rsid w:val="00790267"/>
    <w:rsid w:val="00791D42"/>
    <w:rsid w:val="00792FA6"/>
    <w:rsid w:val="007955E7"/>
    <w:rsid w:val="007A0A5D"/>
    <w:rsid w:val="007A0FB5"/>
    <w:rsid w:val="007A276E"/>
    <w:rsid w:val="007B18B7"/>
    <w:rsid w:val="007B23AF"/>
    <w:rsid w:val="007B2E96"/>
    <w:rsid w:val="007B6AE8"/>
    <w:rsid w:val="007C209A"/>
    <w:rsid w:val="007C3352"/>
    <w:rsid w:val="007C53D5"/>
    <w:rsid w:val="007C66FE"/>
    <w:rsid w:val="007D19AD"/>
    <w:rsid w:val="007D2780"/>
    <w:rsid w:val="007D65AD"/>
    <w:rsid w:val="007D69D6"/>
    <w:rsid w:val="007E2EB6"/>
    <w:rsid w:val="007E3112"/>
    <w:rsid w:val="007E3E5D"/>
    <w:rsid w:val="007F45FB"/>
    <w:rsid w:val="007F5F54"/>
    <w:rsid w:val="007F6965"/>
    <w:rsid w:val="007F76E9"/>
    <w:rsid w:val="00803AAA"/>
    <w:rsid w:val="00815CCB"/>
    <w:rsid w:val="0081776A"/>
    <w:rsid w:val="0082079C"/>
    <w:rsid w:val="00822A4F"/>
    <w:rsid w:val="008347FD"/>
    <w:rsid w:val="00834BCF"/>
    <w:rsid w:val="00837E36"/>
    <w:rsid w:val="008537E8"/>
    <w:rsid w:val="0085683E"/>
    <w:rsid w:val="00857DA6"/>
    <w:rsid w:val="0086275B"/>
    <w:rsid w:val="0086329E"/>
    <w:rsid w:val="0087394F"/>
    <w:rsid w:val="008769C6"/>
    <w:rsid w:val="0088300E"/>
    <w:rsid w:val="00884101"/>
    <w:rsid w:val="008851EE"/>
    <w:rsid w:val="008860AE"/>
    <w:rsid w:val="00891004"/>
    <w:rsid w:val="00892AE0"/>
    <w:rsid w:val="0089395A"/>
    <w:rsid w:val="008A40BF"/>
    <w:rsid w:val="008A4E6A"/>
    <w:rsid w:val="008A5105"/>
    <w:rsid w:val="008A5328"/>
    <w:rsid w:val="008A7580"/>
    <w:rsid w:val="008A7BB7"/>
    <w:rsid w:val="008B77D9"/>
    <w:rsid w:val="008C495D"/>
    <w:rsid w:val="008C5B12"/>
    <w:rsid w:val="008E0790"/>
    <w:rsid w:val="008E1092"/>
    <w:rsid w:val="008E3E22"/>
    <w:rsid w:val="008F0B78"/>
    <w:rsid w:val="008F2B61"/>
    <w:rsid w:val="008F38E6"/>
    <w:rsid w:val="008F5ACD"/>
    <w:rsid w:val="00900CF1"/>
    <w:rsid w:val="00900F49"/>
    <w:rsid w:val="0090186B"/>
    <w:rsid w:val="00910830"/>
    <w:rsid w:val="00910DF5"/>
    <w:rsid w:val="0093048F"/>
    <w:rsid w:val="009308F6"/>
    <w:rsid w:val="00934B4C"/>
    <w:rsid w:val="00936A0D"/>
    <w:rsid w:val="009372E9"/>
    <w:rsid w:val="009410F1"/>
    <w:rsid w:val="00943B68"/>
    <w:rsid w:val="00943B6C"/>
    <w:rsid w:val="00946A48"/>
    <w:rsid w:val="00946B45"/>
    <w:rsid w:val="009622A0"/>
    <w:rsid w:val="0096313E"/>
    <w:rsid w:val="00965343"/>
    <w:rsid w:val="00966F51"/>
    <w:rsid w:val="00971BA1"/>
    <w:rsid w:val="0098121C"/>
    <w:rsid w:val="00981DF8"/>
    <w:rsid w:val="00991399"/>
    <w:rsid w:val="00992411"/>
    <w:rsid w:val="009A6F00"/>
    <w:rsid w:val="009B0A6E"/>
    <w:rsid w:val="009B41A6"/>
    <w:rsid w:val="009B5309"/>
    <w:rsid w:val="009C1894"/>
    <w:rsid w:val="009C34FC"/>
    <w:rsid w:val="009C4969"/>
    <w:rsid w:val="009C4FCF"/>
    <w:rsid w:val="009C6E09"/>
    <w:rsid w:val="009D1398"/>
    <w:rsid w:val="009D41E7"/>
    <w:rsid w:val="009D66E2"/>
    <w:rsid w:val="009E1553"/>
    <w:rsid w:val="009E51B9"/>
    <w:rsid w:val="009F7A9B"/>
    <w:rsid w:val="00A00B2A"/>
    <w:rsid w:val="00A01AC2"/>
    <w:rsid w:val="00A05416"/>
    <w:rsid w:val="00A06E55"/>
    <w:rsid w:val="00A07276"/>
    <w:rsid w:val="00A128DB"/>
    <w:rsid w:val="00A15618"/>
    <w:rsid w:val="00A256E9"/>
    <w:rsid w:val="00A43C36"/>
    <w:rsid w:val="00A507E7"/>
    <w:rsid w:val="00A536FC"/>
    <w:rsid w:val="00A55B87"/>
    <w:rsid w:val="00A73D09"/>
    <w:rsid w:val="00A7440B"/>
    <w:rsid w:val="00A75FC8"/>
    <w:rsid w:val="00A779AB"/>
    <w:rsid w:val="00A77CB3"/>
    <w:rsid w:val="00A81881"/>
    <w:rsid w:val="00A864B2"/>
    <w:rsid w:val="00A8799E"/>
    <w:rsid w:val="00A87E5B"/>
    <w:rsid w:val="00A9191A"/>
    <w:rsid w:val="00AA0A9D"/>
    <w:rsid w:val="00AA4746"/>
    <w:rsid w:val="00AA52E9"/>
    <w:rsid w:val="00AA643F"/>
    <w:rsid w:val="00AA6AB0"/>
    <w:rsid w:val="00AB54C7"/>
    <w:rsid w:val="00AB5D3E"/>
    <w:rsid w:val="00AC0081"/>
    <w:rsid w:val="00AD1E4D"/>
    <w:rsid w:val="00AD4821"/>
    <w:rsid w:val="00AD59EE"/>
    <w:rsid w:val="00AE3446"/>
    <w:rsid w:val="00AE52D8"/>
    <w:rsid w:val="00AE6A42"/>
    <w:rsid w:val="00AF4DD9"/>
    <w:rsid w:val="00B025C9"/>
    <w:rsid w:val="00B05D92"/>
    <w:rsid w:val="00B066F4"/>
    <w:rsid w:val="00B121EA"/>
    <w:rsid w:val="00B13304"/>
    <w:rsid w:val="00B17E44"/>
    <w:rsid w:val="00B20725"/>
    <w:rsid w:val="00B23BFF"/>
    <w:rsid w:val="00B23DC1"/>
    <w:rsid w:val="00B25D04"/>
    <w:rsid w:val="00B416BE"/>
    <w:rsid w:val="00B52312"/>
    <w:rsid w:val="00B5331B"/>
    <w:rsid w:val="00B5335A"/>
    <w:rsid w:val="00B579AB"/>
    <w:rsid w:val="00B66772"/>
    <w:rsid w:val="00B700C3"/>
    <w:rsid w:val="00B71CDE"/>
    <w:rsid w:val="00B768C0"/>
    <w:rsid w:val="00B77896"/>
    <w:rsid w:val="00B84E61"/>
    <w:rsid w:val="00B8608C"/>
    <w:rsid w:val="00B86C0D"/>
    <w:rsid w:val="00B916D0"/>
    <w:rsid w:val="00B91923"/>
    <w:rsid w:val="00B95E4C"/>
    <w:rsid w:val="00B97DEC"/>
    <w:rsid w:val="00BB2DF0"/>
    <w:rsid w:val="00BC167A"/>
    <w:rsid w:val="00BC3CBE"/>
    <w:rsid w:val="00BC7739"/>
    <w:rsid w:val="00BD53D5"/>
    <w:rsid w:val="00BD6BCB"/>
    <w:rsid w:val="00BD71BF"/>
    <w:rsid w:val="00BE0A9F"/>
    <w:rsid w:val="00BE2036"/>
    <w:rsid w:val="00BE35EB"/>
    <w:rsid w:val="00BF0EA2"/>
    <w:rsid w:val="00BF3AB8"/>
    <w:rsid w:val="00BF707B"/>
    <w:rsid w:val="00BF76CC"/>
    <w:rsid w:val="00C10990"/>
    <w:rsid w:val="00C236F7"/>
    <w:rsid w:val="00C311C0"/>
    <w:rsid w:val="00C4005C"/>
    <w:rsid w:val="00C554D1"/>
    <w:rsid w:val="00C6582D"/>
    <w:rsid w:val="00C65AF4"/>
    <w:rsid w:val="00C65DF6"/>
    <w:rsid w:val="00C70AFC"/>
    <w:rsid w:val="00C7740B"/>
    <w:rsid w:val="00C866DC"/>
    <w:rsid w:val="00C8685D"/>
    <w:rsid w:val="00C86C89"/>
    <w:rsid w:val="00C86D7F"/>
    <w:rsid w:val="00C87460"/>
    <w:rsid w:val="00C921A9"/>
    <w:rsid w:val="00C959CE"/>
    <w:rsid w:val="00CA022A"/>
    <w:rsid w:val="00CA159C"/>
    <w:rsid w:val="00CA679A"/>
    <w:rsid w:val="00CB44F6"/>
    <w:rsid w:val="00CC01DC"/>
    <w:rsid w:val="00CC3F9F"/>
    <w:rsid w:val="00CC7663"/>
    <w:rsid w:val="00CC7BC9"/>
    <w:rsid w:val="00CD2BEC"/>
    <w:rsid w:val="00CD335E"/>
    <w:rsid w:val="00CD7451"/>
    <w:rsid w:val="00CD7B1D"/>
    <w:rsid w:val="00CE0A1C"/>
    <w:rsid w:val="00CE40DE"/>
    <w:rsid w:val="00CE4835"/>
    <w:rsid w:val="00CE4D3B"/>
    <w:rsid w:val="00CE6BDB"/>
    <w:rsid w:val="00CF0BAB"/>
    <w:rsid w:val="00CF2A2F"/>
    <w:rsid w:val="00CF33E2"/>
    <w:rsid w:val="00CF7C91"/>
    <w:rsid w:val="00D005F4"/>
    <w:rsid w:val="00D00DBB"/>
    <w:rsid w:val="00D06746"/>
    <w:rsid w:val="00D101A3"/>
    <w:rsid w:val="00D17C92"/>
    <w:rsid w:val="00D31DE2"/>
    <w:rsid w:val="00D321DA"/>
    <w:rsid w:val="00D37291"/>
    <w:rsid w:val="00D405A5"/>
    <w:rsid w:val="00D52802"/>
    <w:rsid w:val="00D56594"/>
    <w:rsid w:val="00D57BA3"/>
    <w:rsid w:val="00D67212"/>
    <w:rsid w:val="00D80882"/>
    <w:rsid w:val="00D822E9"/>
    <w:rsid w:val="00D830D9"/>
    <w:rsid w:val="00D831D3"/>
    <w:rsid w:val="00D856C8"/>
    <w:rsid w:val="00D87D37"/>
    <w:rsid w:val="00D9230B"/>
    <w:rsid w:val="00D9635B"/>
    <w:rsid w:val="00DA06BD"/>
    <w:rsid w:val="00DA11EA"/>
    <w:rsid w:val="00DA7048"/>
    <w:rsid w:val="00DA7F13"/>
    <w:rsid w:val="00DB0EE4"/>
    <w:rsid w:val="00DB349C"/>
    <w:rsid w:val="00DB5EA8"/>
    <w:rsid w:val="00DB6188"/>
    <w:rsid w:val="00DC206E"/>
    <w:rsid w:val="00DC2A78"/>
    <w:rsid w:val="00DC474E"/>
    <w:rsid w:val="00DD128F"/>
    <w:rsid w:val="00DD64BF"/>
    <w:rsid w:val="00DE20BC"/>
    <w:rsid w:val="00DE2693"/>
    <w:rsid w:val="00DE2E9F"/>
    <w:rsid w:val="00DE5B4B"/>
    <w:rsid w:val="00DF0320"/>
    <w:rsid w:val="00DF0E88"/>
    <w:rsid w:val="00DF1D3B"/>
    <w:rsid w:val="00DF2075"/>
    <w:rsid w:val="00E02022"/>
    <w:rsid w:val="00E14CFC"/>
    <w:rsid w:val="00E2283B"/>
    <w:rsid w:val="00E2316E"/>
    <w:rsid w:val="00E261F1"/>
    <w:rsid w:val="00E27039"/>
    <w:rsid w:val="00E35122"/>
    <w:rsid w:val="00E44398"/>
    <w:rsid w:val="00E54FF7"/>
    <w:rsid w:val="00E57531"/>
    <w:rsid w:val="00E605DB"/>
    <w:rsid w:val="00E66D02"/>
    <w:rsid w:val="00E7518E"/>
    <w:rsid w:val="00E84B08"/>
    <w:rsid w:val="00E87329"/>
    <w:rsid w:val="00E953F0"/>
    <w:rsid w:val="00EA17F9"/>
    <w:rsid w:val="00EA5290"/>
    <w:rsid w:val="00EA58B3"/>
    <w:rsid w:val="00EA5B2B"/>
    <w:rsid w:val="00EB3237"/>
    <w:rsid w:val="00EC13DF"/>
    <w:rsid w:val="00EC1573"/>
    <w:rsid w:val="00EC2BE9"/>
    <w:rsid w:val="00EC4C26"/>
    <w:rsid w:val="00ED2736"/>
    <w:rsid w:val="00ED3D99"/>
    <w:rsid w:val="00EE0221"/>
    <w:rsid w:val="00EE0DA4"/>
    <w:rsid w:val="00EE1BCF"/>
    <w:rsid w:val="00EE2069"/>
    <w:rsid w:val="00EE3692"/>
    <w:rsid w:val="00EE6C29"/>
    <w:rsid w:val="00EF2BA6"/>
    <w:rsid w:val="00EF301B"/>
    <w:rsid w:val="00EF50FD"/>
    <w:rsid w:val="00EF5D6B"/>
    <w:rsid w:val="00F061DE"/>
    <w:rsid w:val="00F07A9B"/>
    <w:rsid w:val="00F13112"/>
    <w:rsid w:val="00F15767"/>
    <w:rsid w:val="00F170A8"/>
    <w:rsid w:val="00F210C1"/>
    <w:rsid w:val="00F21C2E"/>
    <w:rsid w:val="00F329F7"/>
    <w:rsid w:val="00F3462C"/>
    <w:rsid w:val="00F34EF7"/>
    <w:rsid w:val="00F50C1E"/>
    <w:rsid w:val="00F63A97"/>
    <w:rsid w:val="00F66779"/>
    <w:rsid w:val="00F70924"/>
    <w:rsid w:val="00F718D6"/>
    <w:rsid w:val="00F73FD6"/>
    <w:rsid w:val="00F80162"/>
    <w:rsid w:val="00F81931"/>
    <w:rsid w:val="00F825CF"/>
    <w:rsid w:val="00F95CB9"/>
    <w:rsid w:val="00FA0984"/>
    <w:rsid w:val="00FA3E42"/>
    <w:rsid w:val="00FA5418"/>
    <w:rsid w:val="00FB1FA6"/>
    <w:rsid w:val="00FB42D6"/>
    <w:rsid w:val="00FB713E"/>
    <w:rsid w:val="00FC317E"/>
    <w:rsid w:val="00FE38DF"/>
    <w:rsid w:val="00FE45BE"/>
    <w:rsid w:val="00FF14A0"/>
    <w:rsid w:val="00FF17A1"/>
    <w:rsid w:val="00FF66E0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9D0FC"/>
  <w15:docId w15:val="{47C5CA44-3725-4E8E-BF03-9557FD94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F6F60"/>
    <w:pPr>
      <w:spacing w:after="0" w:line="360" w:lineRule="auto"/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0"/>
    <w:uiPriority w:val="9"/>
    <w:qFormat/>
    <w:rsid w:val="001F6F60"/>
    <w:pPr>
      <w:keepNext/>
      <w:keepLines/>
      <w:pageBreakBefore/>
      <w:numPr>
        <w:numId w:val="1"/>
      </w:numPr>
      <w:spacing w:after="280"/>
      <w:jc w:val="center"/>
      <w:outlineLvl w:val="0"/>
    </w:pPr>
    <w:rPr>
      <w:rFonts w:asciiTheme="majorHAnsi" w:eastAsiaTheme="majorEastAsia" w:hAnsiTheme="majorHAnsi" w:cstheme="majorBidi"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42CFF"/>
    <w:pPr>
      <w:keepNext/>
      <w:keepLines/>
      <w:numPr>
        <w:ilvl w:val="1"/>
        <w:numId w:val="1"/>
      </w:numPr>
      <w:spacing w:after="280"/>
      <w:ind w:left="0" w:firstLine="0"/>
      <w:jc w:val="center"/>
      <w:outlineLvl w:val="1"/>
    </w:pPr>
    <w:rPr>
      <w:rFonts w:asciiTheme="majorHAnsi" w:eastAsiaTheme="majorEastAsia" w:hAnsiTheme="majorHAnsi" w:cstheme="majorBidi"/>
      <w:bCs/>
      <w:cap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42CFF"/>
    <w:pPr>
      <w:keepNext/>
      <w:keepLines/>
      <w:numPr>
        <w:ilvl w:val="2"/>
        <w:numId w:val="1"/>
      </w:numPr>
      <w:spacing w:after="280"/>
      <w:ind w:left="0" w:firstLine="0"/>
      <w:jc w:val="center"/>
      <w:outlineLvl w:val="2"/>
    </w:pPr>
    <w:rPr>
      <w:rFonts w:asciiTheme="majorHAnsi" w:eastAsiaTheme="majorEastAsia" w:hAnsiTheme="majorHAnsi" w:cstheme="majorBidi"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7C9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F7C9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F7C9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F7C9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F7C9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F7C9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F6F6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F6F60"/>
    <w:rPr>
      <w:sz w:val="28"/>
    </w:rPr>
  </w:style>
  <w:style w:type="paragraph" w:styleId="a6">
    <w:name w:val="footer"/>
    <w:basedOn w:val="a0"/>
    <w:link w:val="a7"/>
    <w:uiPriority w:val="99"/>
    <w:unhideWhenUsed/>
    <w:rsid w:val="001F6F6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F6F60"/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1F6F60"/>
    <w:rPr>
      <w:rFonts w:asciiTheme="majorHAnsi" w:eastAsiaTheme="majorEastAsia" w:hAnsiTheme="majorHAnsi" w:cstheme="majorBidi"/>
      <w:bCs/>
      <w:caps/>
      <w:sz w:val="28"/>
      <w:szCs w:val="28"/>
    </w:rPr>
  </w:style>
  <w:style w:type="paragraph" w:styleId="a8">
    <w:name w:val="TOC Heading"/>
    <w:basedOn w:val="1"/>
    <w:next w:val="a0"/>
    <w:uiPriority w:val="39"/>
    <w:unhideWhenUsed/>
    <w:qFormat/>
    <w:rsid w:val="00CF7C91"/>
    <w:pPr>
      <w:numPr>
        <w:numId w:val="0"/>
      </w:numPr>
      <w:spacing w:line="276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F6F60"/>
    <w:pPr>
      <w:ind w:firstLine="0"/>
    </w:pPr>
  </w:style>
  <w:style w:type="character" w:styleId="a9">
    <w:name w:val="Hyperlink"/>
    <w:basedOn w:val="a1"/>
    <w:uiPriority w:val="99"/>
    <w:unhideWhenUsed/>
    <w:rsid w:val="001F6F60"/>
    <w:rPr>
      <w:color w:val="0000FF" w:themeColor="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1F6F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1F6F6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042CFF"/>
    <w:rPr>
      <w:rFonts w:asciiTheme="majorHAnsi" w:eastAsiaTheme="majorEastAsia" w:hAnsiTheme="majorHAnsi" w:cstheme="majorBidi"/>
      <w:bCs/>
      <w:cap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42CFF"/>
    <w:rPr>
      <w:rFonts w:asciiTheme="majorHAnsi" w:eastAsiaTheme="majorEastAsia" w:hAnsiTheme="majorHAnsi" w:cstheme="majorBidi"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F7C9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F7C91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CF7C91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CF7C91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CF7C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F7C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2">
    <w:name w:val="Заголовок 1 (без нумерации)"/>
    <w:basedOn w:val="1"/>
    <w:next w:val="a0"/>
    <w:qFormat/>
    <w:rsid w:val="00CF7C91"/>
    <w:pPr>
      <w:numPr>
        <w:numId w:val="0"/>
      </w:numPr>
    </w:pPr>
    <w:rPr>
      <w:bCs w:val="0"/>
    </w:rPr>
  </w:style>
  <w:style w:type="paragraph" w:customStyle="1" w:styleId="a">
    <w:name w:val="Заголовок приложения"/>
    <w:basedOn w:val="1"/>
    <w:next w:val="a0"/>
    <w:qFormat/>
    <w:rsid w:val="00CF7C91"/>
    <w:pPr>
      <w:numPr>
        <w:numId w:val="2"/>
      </w:numPr>
    </w:pPr>
  </w:style>
  <w:style w:type="paragraph" w:styleId="ac">
    <w:name w:val="List Paragraph"/>
    <w:basedOn w:val="a0"/>
    <w:uiPriority w:val="34"/>
    <w:qFormat/>
    <w:rsid w:val="00474891"/>
    <w:pPr>
      <w:contextualSpacing/>
    </w:pPr>
  </w:style>
  <w:style w:type="character" w:styleId="ad">
    <w:name w:val="annotation reference"/>
    <w:basedOn w:val="a1"/>
    <w:uiPriority w:val="99"/>
    <w:semiHidden/>
    <w:unhideWhenUsed/>
    <w:rsid w:val="00201C88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201C8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201C8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01C8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01C88"/>
    <w:rPr>
      <w:b/>
      <w:bCs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7C53D5"/>
    <w:pPr>
      <w:tabs>
        <w:tab w:val="left" w:pos="880"/>
        <w:tab w:val="right" w:leader="dot" w:pos="9911"/>
      </w:tabs>
      <w:ind w:left="278" w:firstLine="0"/>
    </w:pPr>
  </w:style>
  <w:style w:type="paragraph" w:styleId="af2">
    <w:name w:val="Normal (Web)"/>
    <w:basedOn w:val="a0"/>
    <w:uiPriority w:val="99"/>
    <w:unhideWhenUsed/>
    <w:rsid w:val="0060009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Emphasis"/>
    <w:basedOn w:val="a1"/>
    <w:uiPriority w:val="20"/>
    <w:qFormat/>
    <w:rsid w:val="00090FF6"/>
    <w:rPr>
      <w:i/>
      <w:iCs/>
    </w:rPr>
  </w:style>
  <w:style w:type="paragraph" w:styleId="31">
    <w:name w:val="toc 3"/>
    <w:basedOn w:val="a0"/>
    <w:next w:val="a0"/>
    <w:autoRedefine/>
    <w:uiPriority w:val="39"/>
    <w:unhideWhenUsed/>
    <w:rsid w:val="00DF2075"/>
    <w:pPr>
      <w:spacing w:after="100"/>
      <w:ind w:left="560"/>
    </w:pPr>
  </w:style>
  <w:style w:type="character" w:customStyle="1" w:styleId="apple-converted-space">
    <w:name w:val="apple-converted-space"/>
    <w:basedOn w:val="a1"/>
    <w:rsid w:val="009C4969"/>
  </w:style>
  <w:style w:type="paragraph" w:styleId="41">
    <w:name w:val="toc 4"/>
    <w:basedOn w:val="a0"/>
    <w:next w:val="a0"/>
    <w:autoRedefine/>
    <w:uiPriority w:val="39"/>
    <w:unhideWhenUsed/>
    <w:rsid w:val="00226E8C"/>
    <w:pPr>
      <w:spacing w:after="100"/>
      <w:ind w:left="840"/>
    </w:pPr>
  </w:style>
  <w:style w:type="character" w:customStyle="1" w:styleId="13">
    <w:name w:val="Заголовок1"/>
    <w:basedOn w:val="a1"/>
    <w:rsid w:val="00CA679A"/>
  </w:style>
  <w:style w:type="character" w:styleId="af4">
    <w:name w:val="Strong"/>
    <w:basedOn w:val="a1"/>
    <w:uiPriority w:val="22"/>
    <w:qFormat/>
    <w:rsid w:val="00CA679A"/>
    <w:rPr>
      <w:b/>
      <w:bCs/>
    </w:rPr>
  </w:style>
  <w:style w:type="character" w:customStyle="1" w:styleId="22">
    <w:name w:val="Заголовок2"/>
    <w:basedOn w:val="a1"/>
    <w:rsid w:val="007A0A5D"/>
  </w:style>
  <w:style w:type="paragraph" w:customStyle="1" w:styleId="ql-center-displayed-equation">
    <w:name w:val="ql-center-displayed-equation"/>
    <w:basedOn w:val="a0"/>
    <w:rsid w:val="00117B9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l-right-eqno">
    <w:name w:val="ql-right-eqno"/>
    <w:basedOn w:val="a1"/>
    <w:rsid w:val="00117B96"/>
  </w:style>
  <w:style w:type="character" w:customStyle="1" w:styleId="ql-left-eqno">
    <w:name w:val="ql-left-eqno"/>
    <w:basedOn w:val="a1"/>
    <w:rsid w:val="00117B96"/>
  </w:style>
  <w:style w:type="character" w:styleId="af5">
    <w:name w:val="Placeholder Text"/>
    <w:basedOn w:val="a1"/>
    <w:uiPriority w:val="99"/>
    <w:semiHidden/>
    <w:rsid w:val="007C209A"/>
    <w:rPr>
      <w:color w:val="808080"/>
    </w:rPr>
  </w:style>
  <w:style w:type="character" w:customStyle="1" w:styleId="mwe-math-mathml-inline">
    <w:name w:val="mwe-math-mathml-inline"/>
    <w:basedOn w:val="a1"/>
    <w:rsid w:val="00B579AB"/>
  </w:style>
  <w:style w:type="paragraph" w:styleId="HTML">
    <w:name w:val="HTML Preformatted"/>
    <w:basedOn w:val="a0"/>
    <w:link w:val="HTML0"/>
    <w:uiPriority w:val="99"/>
    <w:semiHidden/>
    <w:unhideWhenUsed/>
    <w:rsid w:val="003A1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A167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enlighter-text">
    <w:name w:val="enlighter-text"/>
    <w:basedOn w:val="a1"/>
    <w:rsid w:val="004B4E2B"/>
  </w:style>
  <w:style w:type="character" w:customStyle="1" w:styleId="enlighter-g1">
    <w:name w:val="enlighter-g1"/>
    <w:basedOn w:val="a1"/>
    <w:rsid w:val="004B4E2B"/>
  </w:style>
  <w:style w:type="character" w:customStyle="1" w:styleId="enlighter-k1">
    <w:name w:val="enlighter-k1"/>
    <w:basedOn w:val="a1"/>
    <w:rsid w:val="004B4E2B"/>
  </w:style>
  <w:style w:type="character" w:customStyle="1" w:styleId="enlighter-m0">
    <w:name w:val="enlighter-m0"/>
    <w:basedOn w:val="a1"/>
    <w:rsid w:val="004B4E2B"/>
  </w:style>
  <w:style w:type="character" w:customStyle="1" w:styleId="enlighter-n1">
    <w:name w:val="enlighter-n1"/>
    <w:basedOn w:val="a1"/>
    <w:rsid w:val="004B4E2B"/>
  </w:style>
  <w:style w:type="character" w:customStyle="1" w:styleId="enlighter-g0">
    <w:name w:val="enlighter-g0"/>
    <w:basedOn w:val="a1"/>
    <w:rsid w:val="004B4E2B"/>
  </w:style>
  <w:style w:type="character" w:customStyle="1" w:styleId="enlighter-c0">
    <w:name w:val="enlighter-c0"/>
    <w:basedOn w:val="a1"/>
    <w:rsid w:val="004B4E2B"/>
  </w:style>
  <w:style w:type="character" w:customStyle="1" w:styleId="enlighter-m3">
    <w:name w:val="enlighter-m3"/>
    <w:basedOn w:val="a1"/>
    <w:rsid w:val="004B4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9644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4647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53023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29533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78765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61754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447499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84124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324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426897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90277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3298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872554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4024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54279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14267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9747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1765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7006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16624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20729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39339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63140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76301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86114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10773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740654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61186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80928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638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816920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25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359568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4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339329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1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42728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6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534254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04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86774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30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50648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741900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54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478075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21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512801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18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297798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893081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0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010859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80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09740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2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225928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46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51822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19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883812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35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056393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7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761342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93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748943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0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73115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1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786112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127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452026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1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713903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7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669372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1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193254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8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156180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9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685041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87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424397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5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057418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880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4693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17435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2392">
          <w:marLeft w:val="-243"/>
          <w:marRight w:val="-243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ha\Downloads\&#1096;&#1072;&#1073;&#1083;&#1086;&#1085;_&#1082;&#1091;&#1088;&#1089;&#1086;&#1074;&#1086;&#1081;_&#1088;&#1072;&#1073;&#1086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C95F4-34D4-4800-A7C1-19C3A8F5F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шаблон_курсовой_работы</Template>
  <TotalTime>1079</TotalTime>
  <Pages>17</Pages>
  <Words>2164</Words>
  <Characters>12339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ФМФ</Company>
  <LinksUpToDate>false</LinksUpToDate>
  <CharactersWithSpaces>14475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Sayko Sayko</cp:lastModifiedBy>
  <cp:revision>4</cp:revision>
  <cp:lastPrinted>2019-02-17T14:12:00Z</cp:lastPrinted>
  <dcterms:created xsi:type="dcterms:W3CDTF">2020-10-26T14:45:00Z</dcterms:created>
  <dcterms:modified xsi:type="dcterms:W3CDTF">2020-12-10T17:47:00Z</dcterms:modified>
</cp:coreProperties>
</file>